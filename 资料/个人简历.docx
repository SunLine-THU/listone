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4ED9B" w14:textId="23B7D67B" w:rsidR="00280888" w:rsidRDefault="00B46111" w:rsidP="00F93A8A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18E25E" wp14:editId="6CEE48AB">
                <wp:simplePos x="0" y="0"/>
                <wp:positionH relativeFrom="margin">
                  <wp:posOffset>2233295</wp:posOffset>
                </wp:positionH>
                <wp:positionV relativeFrom="paragraph">
                  <wp:posOffset>6325235</wp:posOffset>
                </wp:positionV>
                <wp:extent cx="5278755" cy="1284605"/>
                <wp:effectExtent l="0" t="0" r="0" b="0"/>
                <wp:wrapNone/>
                <wp:docPr id="185" name="矩形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8755" cy="1284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5E5AF9" w14:textId="445964F3" w:rsidR="005123FA" w:rsidRDefault="005123FA" w:rsidP="00852082">
                            <w:pPr>
                              <w:pStyle w:val="a7"/>
                              <w:spacing w:before="0" w:beforeAutospacing="0" w:after="180" w:afterAutospacing="0" w:line="240" w:lineRule="exact"/>
                              <w:rPr>
                                <w:rFonts w:ascii="微软雅黑 Light" w:eastAsia="微软雅黑 Light" w:hAnsi="微软雅黑 Light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5123FA">
                              <w:rPr>
                                <w:rFonts w:ascii="微软雅黑 Light" w:eastAsia="微软雅黑 Light" w:hAnsi="微软雅黑 Light" w:hint="eastAsia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出色的组织能力和团队凝聚力</w:t>
                            </w:r>
                          </w:p>
                          <w:p w14:paraId="569511A4" w14:textId="27AC6AEC" w:rsidR="005123FA" w:rsidRPr="005123FA" w:rsidRDefault="005123FA" w:rsidP="00852082">
                            <w:pPr>
                              <w:pStyle w:val="a7"/>
                              <w:spacing w:before="0" w:beforeAutospacing="0" w:after="180" w:afterAutospacing="0" w:line="240" w:lineRule="exact"/>
                              <w:rPr>
                                <w:rFonts w:ascii="微软雅黑 Light" w:eastAsia="微软雅黑 Light" w:hAnsi="微软雅黑 Light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能有效融入集体，多学习互动</w:t>
                            </w:r>
                          </w:p>
                          <w:p w14:paraId="6E4C9108" w14:textId="1CB3CE64" w:rsidR="005123FA" w:rsidRPr="001B4A21" w:rsidRDefault="005123FA" w:rsidP="001B4A21">
                            <w:pPr>
                              <w:pStyle w:val="a7"/>
                              <w:spacing w:before="0" w:beforeAutospacing="0" w:after="180" w:afterAutospacing="0" w:line="240" w:lineRule="exact"/>
                              <w:rPr>
                                <w:rFonts w:ascii="微软雅黑 Light" w:eastAsia="微软雅黑 Light" w:hAnsi="微软雅黑 Light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5123FA">
                              <w:rPr>
                                <w:rFonts w:ascii="微软雅黑 Light" w:eastAsia="微软雅黑 Light" w:hAnsi="微软雅黑 Light" w:hint="eastAsia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熟练使用计算机，编程、数据库、办公软件、多媒体等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8E25E" id="矩形 185" o:spid="_x0000_s1026" style="position:absolute;margin-left:175.85pt;margin-top:498.05pt;width:415.65pt;height:101.1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" filled="f" stroked="f">
                <v:textbox>
                  <w:txbxContent>
                    <w:p w14:paraId="2E5E5AF9" w14:textId="445964F3" w:rsidR="005123FA" w:rsidRDefault="005123FA" w:rsidP="00852082">
                      <w:pPr>
                        <w:pStyle w:val="a7"/>
                        <w:spacing w:before="0" w:beforeAutospacing="0" w:after="180" w:afterAutospacing="0" w:line="240" w:lineRule="exact"/>
                        <w:rPr>
                          <w:rFonts w:ascii="微软雅黑 Light" w:eastAsia="微软雅黑 Light" w:hAnsi="微软雅黑 Light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5123FA">
                        <w:rPr>
                          <w:rFonts w:ascii="微软雅黑 Light" w:eastAsia="微软雅黑 Light" w:hAnsi="微软雅黑 Light" w:hint="eastAsia"/>
                          <w:color w:val="808080" w:themeColor="background1" w:themeShade="80"/>
                          <w:sz w:val="22"/>
                          <w:szCs w:val="22"/>
                        </w:rPr>
                        <w:t>出色的组织能力和团队凝聚力</w:t>
                      </w:r>
                    </w:p>
                    <w:p w14:paraId="569511A4" w14:textId="27AC6AEC" w:rsidR="005123FA" w:rsidRPr="005123FA" w:rsidRDefault="005123FA" w:rsidP="00852082">
                      <w:pPr>
                        <w:pStyle w:val="a7"/>
                        <w:spacing w:before="0" w:beforeAutospacing="0" w:after="180" w:afterAutospacing="0" w:line="240" w:lineRule="exact"/>
                        <w:rPr>
                          <w:rFonts w:ascii="微软雅黑 Light" w:eastAsia="微软雅黑 Light" w:hAnsi="微软雅黑 Light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  <w:color w:val="808080" w:themeColor="background1" w:themeShade="80"/>
                          <w:sz w:val="22"/>
                          <w:szCs w:val="22"/>
                        </w:rPr>
                        <w:t>能有效融入集体，多学习互动</w:t>
                      </w:r>
                    </w:p>
                    <w:p w14:paraId="6E4C9108" w14:textId="1CB3CE64" w:rsidR="005123FA" w:rsidRPr="001B4A21" w:rsidRDefault="005123FA" w:rsidP="001B4A21">
                      <w:pPr>
                        <w:pStyle w:val="a7"/>
                        <w:spacing w:before="0" w:beforeAutospacing="0" w:after="180" w:afterAutospacing="0" w:line="240" w:lineRule="exact"/>
                        <w:rPr>
                          <w:rFonts w:ascii="微软雅黑 Light" w:eastAsia="微软雅黑 Light" w:hAnsi="微软雅黑 Light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5123FA">
                        <w:rPr>
                          <w:rFonts w:ascii="微软雅黑 Light" w:eastAsia="微软雅黑 Light" w:hAnsi="微软雅黑 Light" w:hint="eastAsia"/>
                          <w:color w:val="808080" w:themeColor="background1" w:themeShade="80"/>
                          <w:sz w:val="22"/>
                          <w:szCs w:val="22"/>
                        </w:rPr>
                        <w:t>熟练使用计算机，编程、数据库、办公软件、多媒体等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6B2C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28C3AF0" wp14:editId="5EABF9C9">
                <wp:simplePos x="0" y="0"/>
                <wp:positionH relativeFrom="margin">
                  <wp:align>left</wp:align>
                </wp:positionH>
                <wp:positionV relativeFrom="paragraph">
                  <wp:posOffset>52086</wp:posOffset>
                </wp:positionV>
                <wp:extent cx="7636869" cy="10686399"/>
                <wp:effectExtent l="0" t="0" r="0" b="20320"/>
                <wp:wrapNone/>
                <wp:docPr id="2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6869" cy="10686399"/>
                          <a:chOff x="0" y="21802"/>
                          <a:chExt cx="7636869" cy="10281304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0" y="952145"/>
                            <a:ext cx="7559675" cy="56"/>
                            <a:chOff x="0" y="952145"/>
                            <a:chExt cx="7559675" cy="56"/>
                          </a:xfrm>
                        </wpg:grpSpPr>
                        <wps:wsp>
                          <wps:cNvPr id="4" name="直接连接符 4"/>
                          <wps:cNvCnPr/>
                          <wps:spPr>
                            <a:xfrm>
                              <a:off x="44690" y="952201"/>
                              <a:ext cx="751498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直接连接符 5"/>
                          <wps:cNvCnPr/>
                          <wps:spPr>
                            <a:xfrm>
                              <a:off x="0" y="952145"/>
                              <a:ext cx="237281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" name="矩形 6"/>
                        <wps:cNvSpPr/>
                        <wps:spPr>
                          <a:xfrm>
                            <a:off x="2277436" y="2334088"/>
                            <a:ext cx="4940300" cy="136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3CE564" w14:textId="14F090C8" w:rsidR="00384C76" w:rsidRPr="00852082" w:rsidRDefault="007D2846">
                              <w:p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400" w:lineRule="exact"/>
                                <w:textAlignment w:val="baselin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 Light" w:eastAsia="微软雅黑 Light" w:hAnsi="微软雅黑 Light" w:hint="eastAsia"/>
                                  <w:b/>
                                  <w:bCs/>
                                  <w:color w:val="2E4E5F" w:themeColor="accent1"/>
                                  <w:sz w:val="22"/>
                                </w:rPr>
                                <w:t>20</w:t>
                              </w:r>
                              <w:r>
                                <w:rPr>
                                  <w:rFonts w:ascii="微软雅黑 Light" w:eastAsia="微软雅黑 Light" w:hAnsi="微软雅黑 Light"/>
                                  <w:b/>
                                  <w:bCs/>
                                  <w:color w:val="2E4E5F" w:themeColor="accent1"/>
                                  <w:sz w:val="22"/>
                                </w:rPr>
                                <w:t>20</w:t>
                              </w:r>
                              <w:r>
                                <w:rPr>
                                  <w:rFonts w:ascii="微软雅黑 Light" w:eastAsia="微软雅黑 Light" w:hAnsi="微软雅黑 Light" w:hint="eastAsia"/>
                                  <w:b/>
                                  <w:bCs/>
                                  <w:color w:val="2E4E5F" w:themeColor="accent1"/>
                                  <w:sz w:val="22"/>
                                </w:rPr>
                                <w:t>.09 - 20</w:t>
                              </w:r>
                              <w:r>
                                <w:rPr>
                                  <w:rFonts w:ascii="微软雅黑 Light" w:eastAsia="微软雅黑 Light" w:hAnsi="微软雅黑 Light"/>
                                  <w:b/>
                                  <w:bCs/>
                                  <w:color w:val="2E4E5F" w:themeColor="accent1"/>
                                  <w:sz w:val="22"/>
                                </w:rPr>
                                <w:t>22</w:t>
                              </w:r>
                              <w:r>
                                <w:rPr>
                                  <w:rFonts w:ascii="微软雅黑 Light" w:eastAsia="微软雅黑 Light" w:hAnsi="微软雅黑 Light" w:hint="eastAsia"/>
                                  <w:b/>
                                  <w:bCs/>
                                  <w:color w:val="2E4E5F" w:themeColor="accent1"/>
                                  <w:sz w:val="22"/>
                                </w:rPr>
                                <w:t>.06</w:t>
                              </w:r>
                            </w:p>
                            <w:p w14:paraId="480ED368" w14:textId="7431D2A7" w:rsidR="00280888" w:rsidRPr="00955AE9" w:rsidRDefault="007D2846">
                              <w:p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400" w:lineRule="exact"/>
                                <w:textAlignment w:val="baseline"/>
                                <w:rPr>
                                  <w:rFonts w:ascii="微软雅黑 Light" w:eastAsia="微软雅黑 Light" w:hAnsi="微软雅黑 Light"/>
                                </w:rPr>
                              </w:pPr>
                              <w:r>
                                <w:rPr>
                                  <w:rFonts w:ascii="微软雅黑 Light" w:eastAsia="微软雅黑 Light" w:hAnsi="微软雅黑 Light" w:hint="eastAsia"/>
                                  <w:color w:val="404040"/>
                                  <w:sz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主修课程：</w:t>
                              </w:r>
                              <w:r w:rsidR="00955AE9" w:rsidRPr="006F63C1">
                                <w:rPr>
                                  <w:rFonts w:ascii="微软雅黑 Light" w:eastAsia="微软雅黑 Light" w:hAnsi="微软雅黑 Light" w:cs="Helvetica"/>
                                  <w:color w:val="808080" w:themeColor="background1" w:themeShade="80"/>
                                  <w:sz w:val="22"/>
                                  <w:shd w:val="clear" w:color="auto" w:fill="FFFFFF"/>
                                </w:rPr>
                                <w:t>计算机网络</w:t>
                              </w:r>
                              <w:r w:rsidR="00C56125" w:rsidRPr="006F63C1">
                                <w:rPr>
                                  <w:rFonts w:ascii="微软雅黑 Light" w:eastAsia="微软雅黑 Light" w:hAnsi="微软雅黑 Light" w:cs="Helvetica" w:hint="eastAsia"/>
                                  <w:color w:val="808080" w:themeColor="background1" w:themeShade="80"/>
                                  <w:sz w:val="22"/>
                                  <w:shd w:val="clear" w:color="auto" w:fill="FFFFFF"/>
                                </w:rPr>
                                <w:t>技术</w:t>
                              </w:r>
                              <w:r w:rsidR="00955AE9" w:rsidRPr="006F63C1">
                                <w:rPr>
                                  <w:rFonts w:ascii="微软雅黑 Light" w:eastAsia="微软雅黑 Light" w:hAnsi="微软雅黑 Light" w:cs="Helvetica"/>
                                  <w:color w:val="808080" w:themeColor="background1" w:themeShade="80"/>
                                  <w:sz w:val="22"/>
                                  <w:shd w:val="clear" w:color="auto" w:fill="FFFFFF"/>
                                </w:rPr>
                                <w:t>、</w:t>
                              </w:r>
                              <w:r w:rsidR="00384C76" w:rsidRPr="006F63C1">
                                <w:rPr>
                                  <w:rFonts w:ascii="微软雅黑 Light" w:eastAsia="微软雅黑 Light" w:hAnsi="微软雅黑 Light" w:cs="Helvetica" w:hint="eastAsia"/>
                                  <w:color w:val="808080" w:themeColor="background1" w:themeShade="80"/>
                                  <w:sz w:val="22"/>
                                  <w:shd w:val="clear" w:color="auto" w:fill="FFFFFF"/>
                                </w:rPr>
                                <w:t>w</w:t>
                              </w:r>
                              <w:r w:rsidR="00384C76" w:rsidRPr="006F63C1">
                                <w:rPr>
                                  <w:rFonts w:ascii="微软雅黑 Light" w:eastAsia="微软雅黑 Light" w:hAnsi="微软雅黑 Light" w:cs="Helvetica"/>
                                  <w:color w:val="808080" w:themeColor="background1" w:themeShade="80"/>
                                  <w:sz w:val="22"/>
                                  <w:shd w:val="clear" w:color="auto" w:fill="FFFFFF"/>
                                </w:rPr>
                                <w:t>eb前端开发</w:t>
                              </w:r>
                              <w:r w:rsidR="00955AE9" w:rsidRPr="006F63C1">
                                <w:rPr>
                                  <w:rFonts w:ascii="微软雅黑 Light" w:eastAsia="微软雅黑 Light" w:hAnsi="微软雅黑 Light" w:cs="Helvetica" w:hint="eastAsia"/>
                                  <w:color w:val="808080" w:themeColor="background1" w:themeShade="80"/>
                                  <w:sz w:val="22"/>
                                  <w:shd w:val="clear" w:color="auto" w:fill="FFFFFF"/>
                                </w:rPr>
                                <w:t>、</w:t>
                              </w:r>
                              <w:r w:rsidR="00955AE9" w:rsidRPr="006F63C1">
                                <w:rPr>
                                  <w:rFonts w:ascii="微软雅黑 Light" w:eastAsia="微软雅黑 Light" w:hAnsi="微软雅黑 Light" w:cs="Helvetica"/>
                                  <w:color w:val="808080" w:themeColor="background1" w:themeShade="80"/>
                                  <w:sz w:val="22"/>
                                  <w:shd w:val="clear" w:color="auto" w:fill="FFFFFF"/>
                                </w:rPr>
                                <w:t>计算机组装与调试、</w:t>
                              </w:r>
                              <w:r w:rsidR="00C56125" w:rsidRPr="006F63C1">
                                <w:rPr>
                                  <w:rFonts w:ascii="微软雅黑 Light" w:eastAsia="微软雅黑 Light" w:hAnsi="微软雅黑 Light" w:cs="Helvetica" w:hint="eastAsia"/>
                                  <w:color w:val="808080" w:themeColor="background1" w:themeShade="80"/>
                                  <w:sz w:val="22"/>
                                  <w:shd w:val="clear" w:color="auto" w:fill="FFFFFF"/>
                                </w:rPr>
                                <w:t>Java面向对象</w:t>
                              </w:r>
                              <w:r w:rsidR="00955AE9" w:rsidRPr="006F63C1">
                                <w:rPr>
                                  <w:rFonts w:ascii="微软雅黑 Light" w:eastAsia="微软雅黑 Light" w:hAnsi="微软雅黑 Light" w:cs="Helvetica"/>
                                  <w:color w:val="808080" w:themeColor="background1" w:themeShade="80"/>
                                  <w:sz w:val="22"/>
                                  <w:shd w:val="clear" w:color="auto" w:fill="FFFFFF"/>
                                </w:rPr>
                                <w:t>、网</w:t>
                              </w:r>
                              <w:r w:rsidR="00C56125" w:rsidRPr="006F63C1">
                                <w:rPr>
                                  <w:rFonts w:ascii="微软雅黑 Light" w:eastAsia="微软雅黑 Light" w:hAnsi="微软雅黑 Light" w:cs="Helvetica" w:hint="eastAsia"/>
                                  <w:color w:val="808080" w:themeColor="background1" w:themeShade="80"/>
                                  <w:sz w:val="22"/>
                                  <w:shd w:val="clear" w:color="auto" w:fill="FFFFFF"/>
                                </w:rPr>
                                <w:t>页</w:t>
                              </w:r>
                              <w:r w:rsidR="00955AE9" w:rsidRPr="006F63C1">
                                <w:rPr>
                                  <w:rFonts w:ascii="微软雅黑 Light" w:eastAsia="微软雅黑 Light" w:hAnsi="微软雅黑 Light" w:cs="Helvetica"/>
                                  <w:color w:val="808080" w:themeColor="background1" w:themeShade="80"/>
                                  <w:sz w:val="22"/>
                                  <w:shd w:val="clear" w:color="auto" w:fill="FFFFFF"/>
                                </w:rPr>
                                <w:t>开发、</w:t>
                              </w:r>
                              <w:r w:rsidR="00C56125" w:rsidRPr="006F63C1">
                                <w:rPr>
                                  <w:rFonts w:ascii="微软雅黑 Light" w:eastAsia="微软雅黑 Light" w:hAnsi="微软雅黑 Light" w:cs="Helvetica" w:hint="eastAsia"/>
                                  <w:color w:val="808080" w:themeColor="background1" w:themeShade="80"/>
                                  <w:sz w:val="22"/>
                                  <w:shd w:val="clear" w:color="auto" w:fill="FFFFFF"/>
                                </w:rPr>
                                <w:t>局域网</w:t>
                              </w:r>
                              <w:r w:rsidR="00955AE9" w:rsidRPr="006F63C1">
                                <w:rPr>
                                  <w:rFonts w:ascii="微软雅黑 Light" w:eastAsia="微软雅黑 Light" w:hAnsi="微软雅黑 Light" w:cs="Helvetica"/>
                                  <w:color w:val="808080" w:themeColor="background1" w:themeShade="80"/>
                                  <w:sz w:val="22"/>
                                  <w:shd w:val="clear" w:color="auto" w:fill="FFFFFF"/>
                                </w:rPr>
                                <w:t>构建、</w:t>
                              </w:r>
                              <w:r w:rsidR="00C56125" w:rsidRPr="006F63C1">
                                <w:rPr>
                                  <w:rFonts w:ascii="微软雅黑 Light" w:eastAsia="微软雅黑 Light" w:hAnsi="微软雅黑 Light" w:cs="Helvetica" w:hint="eastAsia"/>
                                  <w:color w:val="808080" w:themeColor="background1" w:themeShade="80"/>
                                  <w:sz w:val="22"/>
                                  <w:shd w:val="clear" w:color="auto" w:fill="FFFFFF"/>
                                </w:rPr>
                                <w:t>中小型网络组建</w:t>
                              </w:r>
                              <w:r w:rsidR="00955AE9" w:rsidRPr="006F63C1">
                                <w:rPr>
                                  <w:rFonts w:ascii="微软雅黑 Light" w:eastAsia="微软雅黑 Light" w:hAnsi="微软雅黑 Light" w:cs="Helvetica"/>
                                  <w:color w:val="808080" w:themeColor="background1" w:themeShade="80"/>
                                  <w:sz w:val="22"/>
                                  <w:shd w:val="clear" w:color="auto" w:fill="FFFFFF"/>
                                </w:rPr>
                                <w:t>、Linux操作系统应用、</w:t>
                              </w:r>
                              <w:r w:rsidR="00B71DFD" w:rsidRPr="006F63C1">
                                <w:rPr>
                                  <w:rFonts w:ascii="微软雅黑 Light" w:eastAsia="微软雅黑 Light" w:hAnsi="微软雅黑 Light" w:cs="Helvetica" w:hint="eastAsia"/>
                                  <w:color w:val="808080" w:themeColor="background1" w:themeShade="80"/>
                                  <w:sz w:val="22"/>
                                  <w:shd w:val="clear" w:color="auto" w:fill="FFFFFF"/>
                                </w:rPr>
                                <w:t>D</w:t>
                              </w:r>
                              <w:r w:rsidR="00B71DFD" w:rsidRPr="006F63C1">
                                <w:rPr>
                                  <w:rFonts w:ascii="微软雅黑 Light" w:eastAsia="微软雅黑 Light" w:hAnsi="微软雅黑 Light" w:cs="Helvetica"/>
                                  <w:color w:val="808080" w:themeColor="background1" w:themeShade="80"/>
                                  <w:sz w:val="22"/>
                                  <w:shd w:val="clear" w:color="auto" w:fill="FFFFFF"/>
                                </w:rPr>
                                <w:t>ocke</w:t>
                              </w:r>
                              <w:r w:rsidR="00C56125" w:rsidRPr="006F63C1">
                                <w:rPr>
                                  <w:rFonts w:ascii="微软雅黑 Light" w:eastAsia="微软雅黑 Light" w:hAnsi="微软雅黑 Light" w:cs="Helvetica"/>
                                  <w:color w:val="808080" w:themeColor="background1" w:themeShade="80"/>
                                  <w:sz w:val="22"/>
                                  <w:shd w:val="clear" w:color="auto" w:fill="FFFFFF"/>
                                </w:rPr>
                                <w:t>r</w:t>
                              </w:r>
                              <w:r w:rsidR="00C56125" w:rsidRPr="006F63C1">
                                <w:rPr>
                                  <w:rFonts w:ascii="微软雅黑 Light" w:eastAsia="微软雅黑 Light" w:hAnsi="微软雅黑 Light" w:cs="Helvetica" w:hint="eastAsia"/>
                                  <w:color w:val="808080" w:themeColor="background1" w:themeShade="80"/>
                                  <w:sz w:val="22"/>
                                  <w:shd w:val="clear" w:color="auto" w:fill="FFFFFF"/>
                                </w:rPr>
                                <w:t>、</w:t>
                              </w:r>
                              <w:r w:rsidR="00C56125" w:rsidRPr="006F63C1">
                                <w:rPr>
                                  <w:rFonts w:ascii="微软雅黑 Light" w:eastAsia="微软雅黑 Light" w:hAnsi="微软雅黑 Light" w:hint="eastAsia"/>
                                  <w:color w:val="808080" w:themeColor="background1" w:themeShade="80"/>
                                  <w:sz w:val="22"/>
                                  <w:shd w:val="clear" w:color="auto" w:fill="FFFFFF"/>
                                </w:rPr>
                                <w:t>C语言、数据</w:t>
                              </w:r>
                              <w:r w:rsidR="00C13BB6">
                                <w:rPr>
                                  <w:rFonts w:ascii="微软雅黑 Light" w:eastAsia="微软雅黑 Light" w:hAnsi="微软雅黑 Light" w:hint="eastAsia"/>
                                  <w:color w:val="808080" w:themeColor="background1" w:themeShade="80"/>
                                  <w:sz w:val="22"/>
                                  <w:shd w:val="clear" w:color="auto" w:fill="FFFFFF"/>
                                </w:rPr>
                                <w:t>库</w:t>
                              </w:r>
                              <w:r w:rsidR="00C56125" w:rsidRPr="006F63C1">
                                <w:rPr>
                                  <w:rFonts w:ascii="微软雅黑 Light" w:eastAsia="微软雅黑 Light" w:hAnsi="微软雅黑 Light" w:hint="eastAsia"/>
                                  <w:color w:val="808080" w:themeColor="background1" w:themeShade="80"/>
                                  <w:sz w:val="22"/>
                                  <w:shd w:val="clear" w:color="auto" w:fill="FFFFFF"/>
                                </w:rPr>
                                <w:t>、操作系统等</w:t>
                              </w:r>
                              <w:r w:rsidR="00955AE9" w:rsidRPr="006F63C1">
                                <w:rPr>
                                  <w:rFonts w:ascii="微软雅黑 Light" w:eastAsia="微软雅黑 Light" w:hAnsi="微软雅黑 Light" w:cs="Helvetica"/>
                                  <w:color w:val="808080" w:themeColor="background1" w:themeShade="80"/>
                                  <w:sz w:val="22"/>
                                  <w:shd w:val="clear" w:color="auto" w:fill="FFFFFF"/>
                                </w:rPr>
                                <w:t>。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2246602" y="4435235"/>
                            <a:ext cx="5279390" cy="853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F62817" w14:textId="57314ECB" w:rsidR="00280888" w:rsidRDefault="007D2846">
                              <w:p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400" w:lineRule="exact"/>
                                <w:textAlignment w:val="baselin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 Light" w:eastAsia="微软雅黑 Light" w:hAnsi="微软雅黑 Light" w:hint="eastAsia"/>
                                  <w:color w:val="404040"/>
                                  <w:sz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专业技能：</w:t>
                              </w:r>
                              <w:r w:rsidR="000A7725">
                                <w:rPr>
                                  <w:rFonts w:ascii="微软雅黑 Light" w:eastAsia="微软雅黑 Light" w:hAnsi="微软雅黑 Light" w:hint="eastAsia"/>
                                  <w:color w:val="404040"/>
                                  <w:sz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熟悉Java、C</w:t>
                              </w:r>
                              <w:r w:rsidR="000A7725">
                                <w:rPr>
                                  <w:rFonts w:ascii="微软雅黑 Light" w:eastAsia="微软雅黑 Light" w:hAnsi="微软雅黑 Light"/>
                                  <w:color w:val="404040"/>
                                  <w:sz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语言</w:t>
                              </w:r>
                              <w:r w:rsidR="000A7725">
                                <w:rPr>
                                  <w:rFonts w:ascii="微软雅黑 Light" w:eastAsia="微软雅黑 Light" w:hAnsi="微软雅黑 Light" w:hint="eastAsia"/>
                                  <w:color w:val="404040"/>
                                  <w:sz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、Linux、会基本使用U</w:t>
                              </w:r>
                              <w:r w:rsidR="000A7725">
                                <w:rPr>
                                  <w:rFonts w:ascii="微软雅黑 Light" w:eastAsia="微软雅黑 Light" w:hAnsi="微软雅黑 Light"/>
                                  <w:color w:val="404040"/>
                                  <w:sz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nity</w:t>
                              </w:r>
                              <w:r w:rsidR="000A7725">
                                <w:rPr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646CCECC" w14:textId="4EF8E219" w:rsidR="00280888" w:rsidRDefault="000A7725">
                              <w:p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400" w:lineRule="exact"/>
                                <w:textAlignment w:val="baseline"/>
                              </w:pPr>
                              <w:r>
                                <w:rPr>
                                  <w:rFonts w:ascii="微软雅黑 Light" w:eastAsia="微软雅黑 Light" w:hAnsi="微软雅黑 Light" w:hint="eastAsia"/>
                                  <w:color w:val="404040"/>
                                  <w:sz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软件</w:t>
                              </w:r>
                              <w:r w:rsidR="007D2846">
                                <w:rPr>
                                  <w:rFonts w:ascii="微软雅黑 Light" w:eastAsia="微软雅黑 Light" w:hAnsi="微软雅黑 Light" w:hint="eastAsia"/>
                                  <w:color w:val="404040"/>
                                  <w:sz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技能：</w:t>
                              </w:r>
                              <w:proofErr w:type="spellStart"/>
                              <w:r>
                                <w:rPr>
                                  <w:rFonts w:ascii="微软雅黑 Light" w:eastAsia="微软雅黑 Light" w:hAnsi="微软雅黑 Light" w:hint="eastAsia"/>
                                  <w:color w:val="404040"/>
                                  <w:sz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H</w:t>
                              </w:r>
                              <w:r>
                                <w:rPr>
                                  <w:rFonts w:ascii="微软雅黑 Light" w:eastAsia="微软雅黑 Light" w:hAnsi="微软雅黑 Light"/>
                                  <w:color w:val="404040"/>
                                  <w:sz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builder</w:t>
                              </w:r>
                              <w:proofErr w:type="spellEnd"/>
                              <w:r>
                                <w:rPr>
                                  <w:rFonts w:ascii="微软雅黑 Light" w:eastAsia="微软雅黑 Light" w:hAnsi="微软雅黑 Light" w:hint="eastAsia"/>
                                  <w:color w:val="404040"/>
                                  <w:sz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、Microsoft SQL、V</w:t>
                              </w:r>
                              <w:r>
                                <w:rPr>
                                  <w:rFonts w:ascii="微软雅黑 Light" w:eastAsia="微软雅黑 Light" w:hAnsi="微软雅黑 Light"/>
                                  <w:color w:val="404040"/>
                                  <w:sz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Mware</w:t>
                              </w:r>
                              <w:r>
                                <w:t xml:space="preserve"> </w:t>
                              </w:r>
                            </w:p>
                            <w:p w14:paraId="3D465D26" w14:textId="20B2AF23" w:rsidR="00280888" w:rsidRDefault="007D2846">
                              <w:p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400" w:lineRule="exact"/>
                                <w:textAlignment w:val="baseline"/>
                              </w:pPr>
                              <w:r>
                                <w:rPr>
                                  <w:rFonts w:ascii="微软雅黑 Light" w:eastAsia="微软雅黑 Light" w:hAnsi="微软雅黑 Light" w:hint="eastAsia"/>
                                  <w:color w:val="404040"/>
                                  <w:sz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办公技能：</w:t>
                              </w:r>
                              <w:r w:rsidR="00E46567">
                                <w:rPr>
                                  <w:rFonts w:ascii="微软雅黑 Light" w:eastAsia="微软雅黑 Light" w:hAnsi="微软雅黑 Light"/>
                                  <w:color w:val="404040"/>
                                  <w:sz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Microsoft</w:t>
                              </w:r>
                              <w:r>
                                <w:rPr>
                                  <w:rFonts w:ascii="微软雅黑 Light" w:eastAsia="微软雅黑 Light" w:hAnsi="微软雅黑 Light" w:hint="eastAsia"/>
                                  <w:color w:val="404040"/>
                                  <w:sz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office</w:t>
                              </w:r>
                              <w:r w:rsidR="00E46567">
                                <w:rPr>
                                  <w:rFonts w:ascii="微软雅黑 Light" w:eastAsia="微软雅黑 Light" w:hAnsi="微软雅黑 Light"/>
                                  <w:color w:val="404040"/>
                                  <w:sz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的</w:t>
                              </w:r>
                              <w:r w:rsidR="00E46567">
                                <w:rPr>
                                  <w:rFonts w:ascii="微软雅黑 Light" w:eastAsia="微软雅黑 Light" w:hAnsi="微软雅黑 Light" w:hint="eastAsia"/>
                                  <w:color w:val="404040"/>
                                  <w:sz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应用</w:t>
                              </w:r>
                              <w:r>
                                <w:rPr>
                                  <w:rFonts w:ascii="微软雅黑 Light" w:eastAsia="微软雅黑 Light" w:hAnsi="微软雅黑 Light" w:hint="eastAsia"/>
                                  <w:color w:val="404040"/>
                                  <w:sz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，WPS</w:t>
                              </w:r>
                              <w:r w:rsidR="00E46567">
                                <w:rPr>
                                  <w:rFonts w:ascii="微软雅黑 Light" w:eastAsia="微软雅黑 Light" w:hAnsi="微软雅黑 Light" w:hint="eastAsia"/>
                                  <w:color w:val="404040"/>
                                  <w:sz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="00E46567">
                                <w:rPr>
                                  <w:rFonts w:ascii="微软雅黑 Light" w:eastAsia="微软雅黑 Light" w:hAnsi="微软雅黑 Light"/>
                                  <w:color w:val="404040"/>
                                  <w:sz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office</w:t>
                              </w:r>
                              <w:r>
                                <w:rPr>
                                  <w:rFonts w:ascii="微软雅黑 Light" w:eastAsia="微软雅黑 Light" w:hAnsi="微软雅黑 Light" w:hint="eastAsia"/>
                                  <w:color w:val="404040"/>
                                  <w:sz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、文档制作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2280111" y="8317550"/>
                            <a:ext cx="4902835" cy="1107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2535BC" w14:textId="51214E04" w:rsidR="00280888" w:rsidRPr="00F93A8A" w:rsidRDefault="00F93A8A">
                              <w:p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400" w:lineRule="exact"/>
                                <w:textAlignment w:val="baseline"/>
                                <w:rPr>
                                  <w:rFonts w:ascii="微软雅黑 Light" w:eastAsia="微软雅黑 Light" w:hAnsi="微软雅黑 Light"/>
                                  <w:color w:val="808080" w:themeColor="background1" w:themeShade="80"/>
                                  <w:kern w:val="0"/>
                                  <w:sz w:val="22"/>
                                </w:rPr>
                              </w:pPr>
                              <w:r w:rsidRPr="00F93A8A">
                                <w:rPr>
                                  <w:rFonts w:ascii="微软雅黑 Light" w:eastAsia="微软雅黑 Light" w:hAnsi="微软雅黑 Light" w:hint="eastAsia"/>
                                  <w:color w:val="808080" w:themeColor="background1" w:themeShade="80"/>
                                  <w:sz w:val="22"/>
                                </w:rPr>
                                <w:t>本人性格开朗，积极向上，乐于与人沟通，喜欢迎接新的挑战，并且有良好的团队合作精神，有较强的组织沟通能力和扎实的专业基础，相信“是金子总会发光的</w:t>
                              </w:r>
                              <w:r>
                                <w:rPr>
                                  <w:rFonts w:ascii="微软雅黑 Light" w:eastAsia="微软雅黑 Light" w:hAnsi="微软雅黑 Light"/>
                                  <w:color w:val="808080" w:themeColor="background1" w:themeShade="80"/>
                                  <w:sz w:val="22"/>
                                </w:rPr>
                                <w:t>”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10" name="组合 10"/>
                        <wpg:cNvGrpSpPr/>
                        <wpg:grpSpPr>
                          <a:xfrm>
                            <a:off x="662385" y="2277431"/>
                            <a:ext cx="1202306" cy="6835355"/>
                            <a:chOff x="662385" y="2277431"/>
                            <a:chExt cx="1202306" cy="683535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1" name="矩形 11"/>
                          <wps:cNvSpPr/>
                          <wps:spPr>
                            <a:xfrm>
                              <a:off x="671588" y="2277431"/>
                              <a:ext cx="1177439" cy="27946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" name="矩形 13"/>
                          <wps:cNvSpPr/>
                          <wps:spPr>
                            <a:xfrm>
                              <a:off x="662385" y="4237557"/>
                              <a:ext cx="1177439" cy="27946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" name="矩形 14"/>
                          <wps:cNvSpPr/>
                          <wps:spPr>
                            <a:xfrm>
                              <a:off x="687252" y="8833326"/>
                              <a:ext cx="1177439" cy="27946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434193" y="2147532"/>
                            <a:ext cx="435588" cy="6024269"/>
                            <a:chOff x="434193" y="2147532"/>
                            <a:chExt cx="573356" cy="6024269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6" name="矩形 16"/>
                          <wps:cNvSpPr/>
                          <wps:spPr>
                            <a:xfrm>
                              <a:off x="521772" y="2192424"/>
                              <a:ext cx="428618" cy="27946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" name="矩形 17"/>
                          <wps:cNvSpPr/>
                          <wps:spPr>
                            <a:xfrm>
                              <a:off x="443360" y="2147532"/>
                              <a:ext cx="428618" cy="27946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" name="矩形 18"/>
                          <wps:cNvSpPr/>
                          <wps:spPr>
                            <a:xfrm>
                              <a:off x="434193" y="7420595"/>
                              <a:ext cx="428618" cy="27946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" name="矩形 19"/>
                          <wps:cNvSpPr/>
                          <wps:spPr>
                            <a:xfrm>
                              <a:off x="578931" y="7892341"/>
                              <a:ext cx="428618" cy="27946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20" name="组合 20"/>
                        <wpg:cNvGrpSpPr/>
                        <wpg:grpSpPr>
                          <a:xfrm>
                            <a:off x="853064" y="2147429"/>
                            <a:ext cx="1767038" cy="6014149"/>
                            <a:chOff x="853064" y="2147429"/>
                            <a:chExt cx="1767038" cy="6014149"/>
                          </a:xfrm>
                        </wpg:grpSpPr>
                        <wps:wsp>
                          <wps:cNvPr id="21" name="矩形 21"/>
                          <wps:cNvSpPr/>
                          <wps:spPr>
                            <a:xfrm>
                              <a:off x="853064" y="2147429"/>
                              <a:ext cx="1767038" cy="288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886325" w14:textId="77777777" w:rsidR="00280888" w:rsidRDefault="007D2846">
                                <w:pPr>
                                  <w:spacing w:line="320" w:lineRule="exact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2E4E5F" w:themeColor="accent1"/>
                                    <w:spacing w:val="60"/>
                                    <w:kern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3" name="矩形 23"/>
                          <wps:cNvSpPr/>
                          <wps:spPr>
                            <a:xfrm>
                              <a:off x="853064" y="4079861"/>
                              <a:ext cx="1767038" cy="288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5CD605" w14:textId="77777777" w:rsidR="00280888" w:rsidRDefault="007D2846">
                                <w:pPr>
                                  <w:spacing w:line="320" w:lineRule="exact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2E4E5F" w:themeColor="accent1"/>
                                    <w:spacing w:val="60"/>
                                    <w:kern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853064" y="7872653"/>
                              <a:ext cx="1767038" cy="288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2448E5" w14:textId="77777777" w:rsidR="00280888" w:rsidRDefault="007D2846">
                                <w:pPr>
                                  <w:spacing w:line="320" w:lineRule="exact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2E4E5F" w:themeColor="accent1"/>
                                    <w:spacing w:val="60"/>
                                    <w:kern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25" name="矩形 25"/>
                        <wps:cNvSpPr/>
                        <wps:spPr>
                          <a:xfrm>
                            <a:off x="339321" y="21802"/>
                            <a:ext cx="3353435" cy="797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99EC3D" w14:textId="6EAB9E39" w:rsidR="00280888" w:rsidRPr="008163AD" w:rsidRDefault="007D2846">
                              <w:pPr>
                                <w:spacing w:line="672" w:lineRule="exact"/>
                                <w:rPr>
                                  <w:kern w:val="0"/>
                                  <w:sz w:val="32"/>
                                  <w:szCs w:val="32"/>
                                </w:rPr>
                              </w:pPr>
                              <w:r w:rsidRPr="008163AD">
                                <w:rPr>
                                  <w:rFonts w:ascii="微软雅黑 Light" w:eastAsia="微软雅黑 Light" w:hAnsi="微软雅黑 Light" w:cs="Times New Roman" w:hint="eastAsia"/>
                                  <w:color w:val="2E4E5F" w:themeColor="accent1"/>
                                  <w:spacing w:val="60"/>
                                  <w:sz w:val="56"/>
                                  <w:szCs w:val="56"/>
                                </w:rPr>
                                <w:t>苏志彬</w:t>
                              </w:r>
                            </w:p>
                            <w:p w14:paraId="2408D4D3" w14:textId="3C51CEE7" w:rsidR="00280888" w:rsidRPr="008163AD" w:rsidRDefault="007D2846">
                              <w:pPr>
                                <w:spacing w:line="440" w:lineRule="exact"/>
                                <w:rPr>
                                  <w:sz w:val="22"/>
                                  <w:szCs w:val="24"/>
                                </w:rPr>
                              </w:pPr>
                              <w:r w:rsidRPr="008163AD">
                                <w:rPr>
                                  <w:rFonts w:ascii="微软雅黑 Light" w:eastAsia="微软雅黑 Light" w:hAnsi="微软雅黑 Light" w:cs="Times New Roman" w:hint="eastAsia"/>
                                  <w:color w:val="2E4E5F" w:themeColor="accent1"/>
                                  <w:sz w:val="22"/>
                                  <w:szCs w:val="24"/>
                                </w:rPr>
                                <w:t>求职意向：程序员岗位相关行业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6" name="文本框 42"/>
                        <wps:cNvSpPr txBox="1"/>
                        <wps:spPr>
                          <a:xfrm>
                            <a:off x="613117" y="989122"/>
                            <a:ext cx="1619885" cy="726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E78ABBC" w14:textId="2745067B" w:rsidR="00280888" w:rsidRDefault="007D2846">
                              <w:pPr>
                                <w:spacing w:line="50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 Light" w:eastAsia="微软雅黑 Light" w:hAnsi="微软雅黑 Light" w:cs="Times New Roman" w:hint="eastAsia"/>
                                  <w:color w:val="000000"/>
                                  <w:sz w:val="20"/>
                                  <w:szCs w:val="20"/>
                                </w:rPr>
                                <w:t>生日：</w:t>
                              </w:r>
                              <w:r>
                                <w:rPr>
                                  <w:rFonts w:ascii="微软雅黑 Light" w:eastAsia="微软雅黑 Light" w:hAnsi="微软雅黑 Light" w:cs="Times New Roman"/>
                                  <w:color w:val="000000"/>
                                  <w:sz w:val="20"/>
                                  <w:szCs w:val="20"/>
                                </w:rPr>
                                <w:t>2002.02.22</w:t>
                              </w:r>
                              <w:r>
                                <w:rPr>
                                  <w:rFonts w:ascii="微软雅黑 Light" w:eastAsia="微软雅黑 Light" w:hAnsi="微软雅黑 Light" w:cs="Times New Roman" w:hint="eastAsia"/>
                                  <w:color w:val="000000"/>
                                  <w:sz w:val="20"/>
                                  <w:szCs w:val="20"/>
                                </w:rPr>
                                <w:t xml:space="preserve">                    </w:t>
                              </w:r>
                            </w:p>
                            <w:p w14:paraId="46610631" w14:textId="2DBBF837" w:rsidR="00280888" w:rsidRDefault="007D2846">
                              <w:pPr>
                                <w:spacing w:line="500" w:lineRule="exact"/>
                              </w:pPr>
                              <w:r>
                                <w:rPr>
                                  <w:rFonts w:ascii="微软雅黑 Light" w:eastAsia="微软雅黑 Light" w:hAnsi="微软雅黑 Light" w:cs="Times New Roman" w:hint="eastAsia"/>
                                  <w:color w:val="000000"/>
                                  <w:sz w:val="20"/>
                                  <w:szCs w:val="20"/>
                                </w:rPr>
                                <w:t>电话：</w:t>
                              </w:r>
                              <w:r>
                                <w:rPr>
                                  <w:rFonts w:ascii="微软雅黑 Light" w:eastAsia="微软雅黑 Light" w:hAnsi="微软雅黑 Light" w:cs="Times New Roman"/>
                                  <w:color w:val="000000"/>
                                  <w:sz w:val="20"/>
                                  <w:szCs w:val="20"/>
                                </w:rPr>
                                <w:t>136</w:t>
                              </w:r>
                              <w:r w:rsidR="00852082">
                                <w:rPr>
                                  <w:rFonts w:ascii="微软雅黑 Light" w:eastAsia="微软雅黑 Light" w:hAnsi="微软雅黑 Light" w:cs="Times New Roman"/>
                                  <w:color w:val="000000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微软雅黑 Light" w:eastAsia="微软雅黑 Light" w:hAnsi="微软雅黑 Light" w:cs="Times New Roman"/>
                                  <w:color w:val="000000"/>
                                  <w:sz w:val="20"/>
                                  <w:szCs w:val="20"/>
                                </w:rPr>
                                <w:t>7597</w:t>
                              </w:r>
                              <w:r w:rsidR="00852082">
                                <w:rPr>
                                  <w:rFonts w:ascii="微软雅黑 Light" w:eastAsia="微软雅黑 Light" w:hAnsi="微软雅黑 Light" w:cs="Times New Roman"/>
                                  <w:color w:val="000000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微软雅黑 Light" w:eastAsia="微软雅黑 Light" w:hAnsi="微软雅黑 Light" w:cs="Times New Roman"/>
                                  <w:color w:val="000000"/>
                                  <w:sz w:val="20"/>
                                  <w:szCs w:val="20"/>
                                </w:rPr>
                                <w:t>5839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27" name="组合 27"/>
                        <wpg:cNvGrpSpPr/>
                        <wpg:grpSpPr>
                          <a:xfrm>
                            <a:off x="435231" y="1141637"/>
                            <a:ext cx="1949927" cy="496571"/>
                            <a:chOff x="435231" y="1141637"/>
                            <a:chExt cx="1949927" cy="496571"/>
                          </a:xfrm>
                          <a:solidFill>
                            <a:schemeClr val="accent1"/>
                          </a:solidFill>
                        </wpg:grpSpPr>
                        <wps:wsp>
                          <wps:cNvPr id="28" name="矩形 28"/>
                          <wps:cNvSpPr/>
                          <wps:spPr>
                            <a:xfrm>
                              <a:off x="435231" y="1147987"/>
                              <a:ext cx="179070" cy="179070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29" name="矩形 29"/>
                          <wps:cNvSpPr/>
                          <wps:spPr>
                            <a:xfrm>
                              <a:off x="2206088" y="1141637"/>
                              <a:ext cx="179070" cy="179070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30" name="矩形 30"/>
                          <wps:cNvSpPr/>
                          <wps:spPr>
                            <a:xfrm>
                              <a:off x="435231" y="1459137"/>
                              <a:ext cx="179070" cy="179069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31" name="矩形 31"/>
                          <wps:cNvSpPr/>
                          <wps:spPr>
                            <a:xfrm>
                              <a:off x="2206088" y="1459137"/>
                              <a:ext cx="179070" cy="179071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32" name="文本框 42"/>
                        <wps:cNvSpPr txBox="1"/>
                        <wps:spPr>
                          <a:xfrm>
                            <a:off x="2441227" y="989122"/>
                            <a:ext cx="2738755" cy="726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7C2FCF" w14:textId="5989AB6D" w:rsidR="00280888" w:rsidRDefault="007D2846">
                              <w:pPr>
                                <w:spacing w:line="50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 Light" w:eastAsia="微软雅黑 Light" w:hAnsi="微软雅黑 Light" w:cs="Times New Roman" w:hint="eastAsia"/>
                                  <w:color w:val="000000"/>
                                  <w:sz w:val="20"/>
                                  <w:szCs w:val="20"/>
                                </w:rPr>
                                <w:t>现居：福建省福州市</w:t>
                              </w:r>
                            </w:p>
                            <w:p w14:paraId="4742E5FA" w14:textId="0D3E99D8" w:rsidR="00280888" w:rsidRDefault="007D2846">
                              <w:pPr>
                                <w:spacing w:line="500" w:lineRule="exact"/>
                              </w:pPr>
                              <w:r>
                                <w:rPr>
                                  <w:rFonts w:ascii="微软雅黑 Light" w:eastAsia="微软雅黑 Light" w:hAnsi="微软雅黑 Light" w:cs="Times New Roman" w:hint="eastAsia"/>
                                  <w:color w:val="000000"/>
                                  <w:sz w:val="20"/>
                                  <w:szCs w:val="20"/>
                                </w:rPr>
                                <w:t>邮箱：</w:t>
                              </w:r>
                              <w:r w:rsidRPr="00A41A0D">
                                <w:rPr>
                                  <w:rFonts w:ascii="微软雅黑 Light" w:eastAsia="微软雅黑 Light" w:hAnsi="微软雅黑 Light" w:cs="Times New Roman"/>
                                  <w:color w:val="000000"/>
                                  <w:sz w:val="20"/>
                                  <w:szCs w:val="20"/>
                                </w:rPr>
                                <w:t>1182450661</w:t>
                              </w:r>
                              <w:r w:rsidRPr="00C9758F">
                                <w:rPr>
                                  <w:rFonts w:ascii="微软雅黑 Light" w:eastAsia="微软雅黑 Light" w:hAnsi="微软雅黑 Light" w:cs="Times New Roman" w:hint="eastAsia"/>
                                  <w:color w:val="000000"/>
                                  <w:sz w:val="20"/>
                                  <w:szCs w:val="20"/>
                                </w:rPr>
                                <w:t>@qq.com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33" name="组合 33"/>
                        <wpg:cNvGrpSpPr/>
                        <wpg:grpSpPr>
                          <a:xfrm>
                            <a:off x="457597" y="1170641"/>
                            <a:ext cx="1901940" cy="435635"/>
                            <a:chOff x="457597" y="1170641"/>
                            <a:chExt cx="1901940" cy="43563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34" name="location-pointer_64679"/>
                          <wps:cNvSpPr>
                            <a:spLocks noChangeAspect="1"/>
                          </wps:cNvSpPr>
                          <wps:spPr bwMode="auto">
                            <a:xfrm>
                              <a:off x="2236352" y="1173799"/>
                              <a:ext cx="123185" cy="120410"/>
                            </a:xfrm>
                            <a:custGeom>
                              <a:avLst/>
                              <a:gdLst>
                                <a:gd name="connsiteX0" fmla="*/ 163904 w 607933"/>
                                <a:gd name="connsiteY0" fmla="*/ 368072 h 594235"/>
                                <a:gd name="connsiteX1" fmla="*/ 194698 w 607933"/>
                                <a:gd name="connsiteY1" fmla="*/ 416677 h 594235"/>
                                <a:gd name="connsiteX2" fmla="*/ 52648 w 607933"/>
                                <a:gd name="connsiteY2" fmla="*/ 475202 h 594235"/>
                                <a:gd name="connsiteX3" fmla="*/ 303966 w 607933"/>
                                <a:gd name="connsiteY3" fmla="*/ 542654 h 594235"/>
                                <a:gd name="connsiteX4" fmla="*/ 555285 w 607933"/>
                                <a:gd name="connsiteY4" fmla="*/ 475202 h 594235"/>
                                <a:gd name="connsiteX5" fmla="*/ 412242 w 607933"/>
                                <a:gd name="connsiteY5" fmla="*/ 416677 h 594235"/>
                                <a:gd name="connsiteX6" fmla="*/ 444030 w 607933"/>
                                <a:gd name="connsiteY6" fmla="*/ 368072 h 594235"/>
                                <a:gd name="connsiteX7" fmla="*/ 607933 w 607933"/>
                                <a:gd name="connsiteY7" fmla="*/ 475202 h 594235"/>
                                <a:gd name="connsiteX8" fmla="*/ 303966 w 607933"/>
                                <a:gd name="connsiteY8" fmla="*/ 594235 h 594235"/>
                                <a:gd name="connsiteX9" fmla="*/ 0 w 607933"/>
                                <a:gd name="connsiteY9" fmla="*/ 475202 h 594235"/>
                                <a:gd name="connsiteX10" fmla="*/ 163904 w 607933"/>
                                <a:gd name="connsiteY10" fmla="*/ 368072 h 594235"/>
                                <a:gd name="connsiteX11" fmla="*/ 304444 w 607933"/>
                                <a:gd name="connsiteY11" fmla="*/ 119134 h 594235"/>
                                <a:gd name="connsiteX12" fmla="*/ 368550 w 607933"/>
                                <a:gd name="connsiteY12" fmla="*/ 183559 h 594235"/>
                                <a:gd name="connsiteX13" fmla="*/ 304444 w 607933"/>
                                <a:gd name="connsiteY13" fmla="*/ 247984 h 594235"/>
                                <a:gd name="connsiteX14" fmla="*/ 240338 w 607933"/>
                                <a:gd name="connsiteY14" fmla="*/ 183559 h 594235"/>
                                <a:gd name="connsiteX15" fmla="*/ 304444 w 607933"/>
                                <a:gd name="connsiteY15" fmla="*/ 119134 h 594235"/>
                                <a:gd name="connsiteX16" fmla="*/ 304941 w 607933"/>
                                <a:gd name="connsiteY16" fmla="*/ 78375 h 594235"/>
                                <a:gd name="connsiteX17" fmla="*/ 198655 w 607933"/>
                                <a:gd name="connsiteY17" fmla="*/ 183536 h 594235"/>
                                <a:gd name="connsiteX18" fmla="*/ 304941 w 607933"/>
                                <a:gd name="connsiteY18" fmla="*/ 288698 h 594235"/>
                                <a:gd name="connsiteX19" fmla="*/ 410234 w 607933"/>
                                <a:gd name="connsiteY19" fmla="*/ 183536 h 594235"/>
                                <a:gd name="connsiteX20" fmla="*/ 304941 w 607933"/>
                                <a:gd name="connsiteY20" fmla="*/ 78375 h 594235"/>
                                <a:gd name="connsiteX21" fmla="*/ 304941 w 607933"/>
                                <a:gd name="connsiteY21" fmla="*/ 0 h 594235"/>
                                <a:gd name="connsiteX22" fmla="*/ 482747 w 607933"/>
                                <a:gd name="connsiteY22" fmla="*/ 178576 h 594235"/>
                                <a:gd name="connsiteX23" fmla="*/ 338714 w 607933"/>
                                <a:gd name="connsiteY23" fmla="*/ 454376 h 594235"/>
                                <a:gd name="connsiteX24" fmla="*/ 304941 w 607933"/>
                                <a:gd name="connsiteY24" fmla="*/ 472234 h 594235"/>
                                <a:gd name="connsiteX25" fmla="*/ 270175 w 607933"/>
                                <a:gd name="connsiteY25" fmla="*/ 454376 h 594235"/>
                                <a:gd name="connsiteX26" fmla="*/ 126142 w 607933"/>
                                <a:gd name="connsiteY26" fmla="*/ 178576 h 594235"/>
                                <a:gd name="connsiteX27" fmla="*/ 304941 w 607933"/>
                                <a:gd name="connsiteY27" fmla="*/ 0 h 5942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607933" h="594235">
                                  <a:moveTo>
                                    <a:pt x="163904" y="368072"/>
                                  </a:moveTo>
                                  <a:cubicBezTo>
                                    <a:pt x="173837" y="383943"/>
                                    <a:pt x="183771" y="399814"/>
                                    <a:pt x="194698" y="416677"/>
                                  </a:cubicBezTo>
                                  <a:cubicBezTo>
                                    <a:pt x="100329" y="430564"/>
                                    <a:pt x="52648" y="460323"/>
                                    <a:pt x="52648" y="475202"/>
                                  </a:cubicBezTo>
                                  <a:cubicBezTo>
                                    <a:pt x="52648" y="495041"/>
                                    <a:pt x="138076" y="542654"/>
                                    <a:pt x="303966" y="542654"/>
                                  </a:cubicBezTo>
                                  <a:cubicBezTo>
                                    <a:pt x="469857" y="542654"/>
                                    <a:pt x="555285" y="495041"/>
                                    <a:pt x="555285" y="475202"/>
                                  </a:cubicBezTo>
                                  <a:cubicBezTo>
                                    <a:pt x="555285" y="460323"/>
                                    <a:pt x="506611" y="430564"/>
                                    <a:pt x="412242" y="416677"/>
                                  </a:cubicBezTo>
                                  <a:cubicBezTo>
                                    <a:pt x="424162" y="399814"/>
                                    <a:pt x="434096" y="383943"/>
                                    <a:pt x="444030" y="368072"/>
                                  </a:cubicBezTo>
                                  <a:cubicBezTo>
                                    <a:pt x="536412" y="385927"/>
                                    <a:pt x="607933" y="421637"/>
                                    <a:pt x="607933" y="475202"/>
                                  </a:cubicBezTo>
                                  <a:cubicBezTo>
                                    <a:pt x="607933" y="553565"/>
                                    <a:pt x="454956" y="594235"/>
                                    <a:pt x="303966" y="594235"/>
                                  </a:cubicBezTo>
                                  <a:cubicBezTo>
                                    <a:pt x="152977" y="594235"/>
                                    <a:pt x="0" y="553565"/>
                                    <a:pt x="0" y="475202"/>
                                  </a:cubicBezTo>
                                  <a:cubicBezTo>
                                    <a:pt x="0" y="421637"/>
                                    <a:pt x="70528" y="385927"/>
                                    <a:pt x="163904" y="368072"/>
                                  </a:cubicBezTo>
                                  <a:close/>
                                  <a:moveTo>
                                    <a:pt x="304444" y="119134"/>
                                  </a:moveTo>
                                  <a:cubicBezTo>
                                    <a:pt x="339849" y="119134"/>
                                    <a:pt x="368550" y="147978"/>
                                    <a:pt x="368550" y="183559"/>
                                  </a:cubicBezTo>
                                  <a:cubicBezTo>
                                    <a:pt x="368550" y="219140"/>
                                    <a:pt x="339849" y="247984"/>
                                    <a:pt x="304444" y="247984"/>
                                  </a:cubicBezTo>
                                  <a:cubicBezTo>
                                    <a:pt x="269039" y="247984"/>
                                    <a:pt x="240338" y="219140"/>
                                    <a:pt x="240338" y="183559"/>
                                  </a:cubicBezTo>
                                  <a:cubicBezTo>
                                    <a:pt x="240338" y="147978"/>
                                    <a:pt x="269039" y="119134"/>
                                    <a:pt x="304444" y="119134"/>
                                  </a:cubicBezTo>
                                  <a:close/>
                                  <a:moveTo>
                                    <a:pt x="304941" y="78375"/>
                                  </a:moveTo>
                                  <a:cubicBezTo>
                                    <a:pt x="246335" y="78375"/>
                                    <a:pt x="198655" y="125003"/>
                                    <a:pt x="198655" y="183536"/>
                                  </a:cubicBezTo>
                                  <a:cubicBezTo>
                                    <a:pt x="198655" y="242070"/>
                                    <a:pt x="246335" y="288698"/>
                                    <a:pt x="304941" y="288698"/>
                                  </a:cubicBezTo>
                                  <a:cubicBezTo>
                                    <a:pt x="362554" y="288698"/>
                                    <a:pt x="410234" y="242070"/>
                                    <a:pt x="410234" y="183536"/>
                                  </a:cubicBezTo>
                                  <a:cubicBezTo>
                                    <a:pt x="410234" y="125003"/>
                                    <a:pt x="362554" y="78375"/>
                                    <a:pt x="304941" y="78375"/>
                                  </a:cubicBezTo>
                                  <a:close/>
                                  <a:moveTo>
                                    <a:pt x="304941" y="0"/>
                                  </a:moveTo>
                                  <a:cubicBezTo>
                                    <a:pt x="403281" y="0"/>
                                    <a:pt x="482747" y="80359"/>
                                    <a:pt x="482747" y="178576"/>
                                  </a:cubicBezTo>
                                  <a:cubicBezTo>
                                    <a:pt x="482747" y="249014"/>
                                    <a:pt x="391361" y="383938"/>
                                    <a:pt x="338714" y="454376"/>
                                  </a:cubicBezTo>
                                  <a:cubicBezTo>
                                    <a:pt x="330768" y="465289"/>
                                    <a:pt x="317854" y="472234"/>
                                    <a:pt x="304941" y="472234"/>
                                  </a:cubicBezTo>
                                  <a:cubicBezTo>
                                    <a:pt x="291035" y="472234"/>
                                    <a:pt x="278121" y="465289"/>
                                    <a:pt x="270175" y="454376"/>
                                  </a:cubicBezTo>
                                  <a:cubicBezTo>
                                    <a:pt x="217528" y="383938"/>
                                    <a:pt x="126142" y="249014"/>
                                    <a:pt x="126142" y="178576"/>
                                  </a:cubicBezTo>
                                  <a:cubicBezTo>
                                    <a:pt x="126142" y="80359"/>
                                    <a:pt x="205608" y="0"/>
                                    <a:pt x="30494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35" name="analog-stopwatch_67066"/>
                          <wps:cNvSpPr>
                            <a:spLocks noChangeAspect="1"/>
                          </wps:cNvSpPr>
                          <wps:spPr bwMode="auto">
                            <a:xfrm>
                              <a:off x="473386" y="1170641"/>
                              <a:ext cx="101576" cy="123186"/>
                            </a:xfrm>
                            <a:custGeom>
                              <a:avLst/>
                              <a:gdLst>
                                <a:gd name="connsiteX0" fmla="*/ 249706 w 501861"/>
                                <a:gd name="connsiteY0" fmla="*/ 170425 h 608627"/>
                                <a:gd name="connsiteX1" fmla="*/ 249706 w 501861"/>
                                <a:gd name="connsiteY1" fmla="*/ 275730 h 608627"/>
                                <a:gd name="connsiteX2" fmla="*/ 249706 w 501861"/>
                                <a:gd name="connsiteY2" fmla="*/ 357238 h 608627"/>
                                <a:gd name="connsiteX3" fmla="*/ 249706 w 501861"/>
                                <a:gd name="connsiteY3" fmla="*/ 358179 h 608627"/>
                                <a:gd name="connsiteX4" fmla="*/ 250930 w 501861"/>
                                <a:gd name="connsiteY4" fmla="*/ 358179 h 608627"/>
                                <a:gd name="connsiteX5" fmla="*/ 314982 w 501861"/>
                                <a:gd name="connsiteY5" fmla="*/ 358179 h 608627"/>
                                <a:gd name="connsiteX6" fmla="*/ 438799 w 501861"/>
                                <a:gd name="connsiteY6" fmla="*/ 358179 h 608627"/>
                                <a:gd name="connsiteX7" fmla="*/ 436774 w 501861"/>
                                <a:gd name="connsiteY7" fmla="*/ 330665 h 608627"/>
                                <a:gd name="connsiteX8" fmla="*/ 401074 w 501861"/>
                                <a:gd name="connsiteY8" fmla="*/ 245300 h 608627"/>
                                <a:gd name="connsiteX9" fmla="*/ 320068 w 501861"/>
                                <a:gd name="connsiteY9" fmla="*/ 183594 h 608627"/>
                                <a:gd name="connsiteX10" fmla="*/ 277352 w 501861"/>
                                <a:gd name="connsiteY10" fmla="*/ 172306 h 608627"/>
                                <a:gd name="connsiteX11" fmla="*/ 250930 w 501861"/>
                                <a:gd name="connsiteY11" fmla="*/ 170425 h 608627"/>
                                <a:gd name="connsiteX12" fmla="*/ 250930 w 501861"/>
                                <a:gd name="connsiteY12" fmla="*/ 107542 h 608627"/>
                                <a:gd name="connsiteX13" fmla="*/ 283898 w 501861"/>
                                <a:gd name="connsiteY13" fmla="*/ 109658 h 608627"/>
                                <a:gd name="connsiteX14" fmla="*/ 359347 w 501861"/>
                                <a:gd name="connsiteY14" fmla="*/ 132046 h 608627"/>
                                <a:gd name="connsiteX15" fmla="*/ 440353 w 501861"/>
                                <a:gd name="connsiteY15" fmla="*/ 193753 h 608627"/>
                                <a:gd name="connsiteX16" fmla="*/ 501861 w 501861"/>
                                <a:gd name="connsiteY16" fmla="*/ 358037 h 608627"/>
                                <a:gd name="connsiteX17" fmla="*/ 250930 w 501861"/>
                                <a:gd name="connsiteY17" fmla="*/ 608627 h 608627"/>
                                <a:gd name="connsiteX18" fmla="*/ 0 w 501861"/>
                                <a:gd name="connsiteY18" fmla="*/ 358037 h 608627"/>
                                <a:gd name="connsiteX19" fmla="*/ 217963 w 501861"/>
                                <a:gd name="connsiteY19" fmla="*/ 109658 h 608627"/>
                                <a:gd name="connsiteX20" fmla="*/ 250930 w 501861"/>
                                <a:gd name="connsiteY20" fmla="*/ 107542 h 608627"/>
                                <a:gd name="connsiteX21" fmla="*/ 402966 w 501861"/>
                                <a:gd name="connsiteY21" fmla="*/ 86965 h 608627"/>
                                <a:gd name="connsiteX22" fmla="*/ 421556 w 501861"/>
                                <a:gd name="connsiteY22" fmla="*/ 91851 h 608627"/>
                                <a:gd name="connsiteX23" fmla="*/ 462633 w 501861"/>
                                <a:gd name="connsiteY23" fmla="*/ 123080 h 608627"/>
                                <a:gd name="connsiteX24" fmla="*/ 467438 w 501861"/>
                                <a:gd name="connsiteY24" fmla="*/ 158260 h 608627"/>
                                <a:gd name="connsiteX25" fmla="*/ 451469 w 501861"/>
                                <a:gd name="connsiteY25" fmla="*/ 179236 h 608627"/>
                                <a:gd name="connsiteX26" fmla="*/ 440964 w 501861"/>
                                <a:gd name="connsiteY26" fmla="*/ 168183 h 608627"/>
                                <a:gd name="connsiteX27" fmla="*/ 370398 w 501861"/>
                                <a:gd name="connsiteY27" fmla="*/ 117530 h 608627"/>
                                <a:gd name="connsiteX28" fmla="*/ 386320 w 501861"/>
                                <a:gd name="connsiteY28" fmla="*/ 96648 h 608627"/>
                                <a:gd name="connsiteX29" fmla="*/ 402966 w 501861"/>
                                <a:gd name="connsiteY29" fmla="*/ 86965 h 608627"/>
                                <a:gd name="connsiteX30" fmla="*/ 198064 w 501861"/>
                                <a:gd name="connsiteY30" fmla="*/ 0 h 608627"/>
                                <a:gd name="connsiteX31" fmla="*/ 303727 w 501861"/>
                                <a:gd name="connsiteY31" fmla="*/ 0 h 608627"/>
                                <a:gd name="connsiteX32" fmla="*/ 328835 w 501861"/>
                                <a:gd name="connsiteY32" fmla="*/ 25074 h 608627"/>
                                <a:gd name="connsiteX33" fmla="*/ 328835 w 501861"/>
                                <a:gd name="connsiteY33" fmla="*/ 37635 h 608627"/>
                                <a:gd name="connsiteX34" fmla="*/ 303727 w 501861"/>
                                <a:gd name="connsiteY34" fmla="*/ 62709 h 608627"/>
                                <a:gd name="connsiteX35" fmla="*/ 283894 w 501861"/>
                                <a:gd name="connsiteY35" fmla="*/ 62709 h 608627"/>
                                <a:gd name="connsiteX36" fmla="*/ 283894 w 501861"/>
                                <a:gd name="connsiteY36" fmla="*/ 91594 h 608627"/>
                                <a:gd name="connsiteX37" fmla="*/ 250919 w 501861"/>
                                <a:gd name="connsiteY37" fmla="*/ 89571 h 608627"/>
                                <a:gd name="connsiteX38" fmla="*/ 217944 w 501861"/>
                                <a:gd name="connsiteY38" fmla="*/ 91594 h 608627"/>
                                <a:gd name="connsiteX39" fmla="*/ 217944 w 501861"/>
                                <a:gd name="connsiteY39" fmla="*/ 62709 h 608627"/>
                                <a:gd name="connsiteX40" fmla="*/ 198064 w 501861"/>
                                <a:gd name="connsiteY40" fmla="*/ 62709 h 608627"/>
                                <a:gd name="connsiteX41" fmla="*/ 172956 w 501861"/>
                                <a:gd name="connsiteY41" fmla="*/ 37635 h 608627"/>
                                <a:gd name="connsiteX42" fmla="*/ 172956 w 501861"/>
                                <a:gd name="connsiteY42" fmla="*/ 25074 h 608627"/>
                                <a:gd name="connsiteX43" fmla="*/ 198064 w 501861"/>
                                <a:gd name="connsiteY43" fmla="*/ 0 h 6086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501861" h="608627">
                                  <a:moveTo>
                                    <a:pt x="249706" y="170425"/>
                                  </a:moveTo>
                                  <a:lnTo>
                                    <a:pt x="249706" y="275730"/>
                                  </a:lnTo>
                                  <a:lnTo>
                                    <a:pt x="249706" y="357238"/>
                                  </a:lnTo>
                                  <a:lnTo>
                                    <a:pt x="249706" y="358179"/>
                                  </a:lnTo>
                                  <a:lnTo>
                                    <a:pt x="250930" y="358179"/>
                                  </a:lnTo>
                                  <a:lnTo>
                                    <a:pt x="314982" y="358179"/>
                                  </a:lnTo>
                                  <a:lnTo>
                                    <a:pt x="438799" y="358179"/>
                                  </a:lnTo>
                                  <a:cubicBezTo>
                                    <a:pt x="438799" y="348819"/>
                                    <a:pt x="438092" y="339601"/>
                                    <a:pt x="436774" y="330665"/>
                                  </a:cubicBezTo>
                                  <a:cubicBezTo>
                                    <a:pt x="432158" y="298918"/>
                                    <a:pt x="419536" y="269757"/>
                                    <a:pt x="401074" y="245300"/>
                                  </a:cubicBezTo>
                                  <a:cubicBezTo>
                                    <a:pt x="380399" y="217880"/>
                                    <a:pt x="352471" y="196387"/>
                                    <a:pt x="320068" y="183594"/>
                                  </a:cubicBezTo>
                                  <a:cubicBezTo>
                                    <a:pt x="306504" y="178185"/>
                                    <a:pt x="292234" y="174375"/>
                                    <a:pt x="277352" y="172306"/>
                                  </a:cubicBezTo>
                                  <a:cubicBezTo>
                                    <a:pt x="268733" y="171036"/>
                                    <a:pt x="259879" y="170425"/>
                                    <a:pt x="250930" y="170425"/>
                                  </a:cubicBezTo>
                                  <a:close/>
                                  <a:moveTo>
                                    <a:pt x="250930" y="107542"/>
                                  </a:moveTo>
                                  <a:cubicBezTo>
                                    <a:pt x="262092" y="107542"/>
                                    <a:pt x="273066" y="108200"/>
                                    <a:pt x="283898" y="109658"/>
                                  </a:cubicBezTo>
                                  <a:cubicBezTo>
                                    <a:pt x="310555" y="113186"/>
                                    <a:pt x="335987" y="120805"/>
                                    <a:pt x="359347" y="132046"/>
                                  </a:cubicBezTo>
                                  <a:cubicBezTo>
                                    <a:pt x="390431" y="146955"/>
                                    <a:pt x="418029" y="168026"/>
                                    <a:pt x="440353" y="193753"/>
                                  </a:cubicBezTo>
                                  <a:cubicBezTo>
                                    <a:pt x="478690" y="237728"/>
                                    <a:pt x="501861" y="295155"/>
                                    <a:pt x="501861" y="358037"/>
                                  </a:cubicBezTo>
                                  <a:cubicBezTo>
                                    <a:pt x="501861" y="496454"/>
                                    <a:pt x="389489" y="608627"/>
                                    <a:pt x="250930" y="608627"/>
                                  </a:cubicBezTo>
                                  <a:cubicBezTo>
                                    <a:pt x="112325" y="608627"/>
                                    <a:pt x="0" y="496454"/>
                                    <a:pt x="0" y="358037"/>
                                  </a:cubicBezTo>
                                  <a:cubicBezTo>
                                    <a:pt x="0" y="230861"/>
                                    <a:pt x="94947" y="125791"/>
                                    <a:pt x="217963" y="109658"/>
                                  </a:cubicBezTo>
                                  <a:cubicBezTo>
                                    <a:pt x="228748" y="108295"/>
                                    <a:pt x="239722" y="107542"/>
                                    <a:pt x="250930" y="107542"/>
                                  </a:cubicBezTo>
                                  <a:close/>
                                  <a:moveTo>
                                    <a:pt x="402966" y="86965"/>
                                  </a:moveTo>
                                  <a:cubicBezTo>
                                    <a:pt x="409344" y="86101"/>
                                    <a:pt x="416044" y="87665"/>
                                    <a:pt x="421556" y="91851"/>
                                  </a:cubicBezTo>
                                  <a:lnTo>
                                    <a:pt x="462633" y="123080"/>
                                  </a:lnTo>
                                  <a:cubicBezTo>
                                    <a:pt x="473703" y="131499"/>
                                    <a:pt x="475823" y="147254"/>
                                    <a:pt x="467438" y="158260"/>
                                  </a:cubicBezTo>
                                  <a:lnTo>
                                    <a:pt x="451469" y="179236"/>
                                  </a:lnTo>
                                  <a:cubicBezTo>
                                    <a:pt x="448124" y="175473"/>
                                    <a:pt x="444685" y="171805"/>
                                    <a:pt x="440964" y="168183"/>
                                  </a:cubicBezTo>
                                  <a:cubicBezTo>
                                    <a:pt x="420190" y="147442"/>
                                    <a:pt x="396495" y="130417"/>
                                    <a:pt x="370398" y="117530"/>
                                  </a:cubicBezTo>
                                  <a:lnTo>
                                    <a:pt x="386320" y="96648"/>
                                  </a:lnTo>
                                  <a:cubicBezTo>
                                    <a:pt x="390536" y="91122"/>
                                    <a:pt x="396589" y="87829"/>
                                    <a:pt x="402966" y="86965"/>
                                  </a:cubicBezTo>
                                  <a:close/>
                                  <a:moveTo>
                                    <a:pt x="198064" y="0"/>
                                  </a:moveTo>
                                  <a:lnTo>
                                    <a:pt x="303727" y="0"/>
                                  </a:lnTo>
                                  <a:cubicBezTo>
                                    <a:pt x="317623" y="0"/>
                                    <a:pt x="328835" y="11243"/>
                                    <a:pt x="328835" y="25074"/>
                                  </a:cubicBezTo>
                                  <a:lnTo>
                                    <a:pt x="328835" y="37635"/>
                                  </a:lnTo>
                                  <a:cubicBezTo>
                                    <a:pt x="328835" y="51513"/>
                                    <a:pt x="317623" y="62709"/>
                                    <a:pt x="303727" y="62709"/>
                                  </a:cubicBezTo>
                                  <a:lnTo>
                                    <a:pt x="283894" y="62709"/>
                                  </a:lnTo>
                                  <a:lnTo>
                                    <a:pt x="283894" y="91594"/>
                                  </a:lnTo>
                                  <a:cubicBezTo>
                                    <a:pt x="273013" y="90277"/>
                                    <a:pt x="262036" y="89571"/>
                                    <a:pt x="250919" y="89571"/>
                                  </a:cubicBezTo>
                                  <a:cubicBezTo>
                                    <a:pt x="239802" y="89571"/>
                                    <a:pt x="228778" y="90277"/>
                                    <a:pt x="217944" y="91594"/>
                                  </a:cubicBezTo>
                                  <a:lnTo>
                                    <a:pt x="217944" y="62709"/>
                                  </a:lnTo>
                                  <a:lnTo>
                                    <a:pt x="198064" y="62709"/>
                                  </a:lnTo>
                                  <a:cubicBezTo>
                                    <a:pt x="184215" y="62709"/>
                                    <a:pt x="172956" y="51513"/>
                                    <a:pt x="172956" y="37635"/>
                                  </a:cubicBezTo>
                                  <a:lnTo>
                                    <a:pt x="172956" y="25074"/>
                                  </a:lnTo>
                                  <a:cubicBezTo>
                                    <a:pt x="172956" y="11243"/>
                                    <a:pt x="184215" y="0"/>
                                    <a:pt x="19806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36" name="call-volume_17819"/>
                          <wps:cNvSpPr>
                            <a:spLocks noChangeAspect="1"/>
                          </wps:cNvSpPr>
                          <wps:spPr bwMode="auto">
                            <a:xfrm>
                              <a:off x="457597" y="1481282"/>
                              <a:ext cx="123185" cy="121993"/>
                            </a:xfrm>
                            <a:custGeom>
                              <a:avLst/>
                              <a:gdLst>
                                <a:gd name="connsiteX0" fmla="*/ 251451 w 608736"/>
                                <a:gd name="connsiteY0" fmla="*/ 247191 h 602841"/>
                                <a:gd name="connsiteX1" fmla="*/ 262137 w 608736"/>
                                <a:gd name="connsiteY1" fmla="*/ 250055 h 602841"/>
                                <a:gd name="connsiteX2" fmla="*/ 323645 w 608736"/>
                                <a:gd name="connsiteY2" fmla="*/ 285209 h 602841"/>
                                <a:gd name="connsiteX3" fmla="*/ 359872 w 608736"/>
                                <a:gd name="connsiteY3" fmla="*/ 350307 h 602841"/>
                                <a:gd name="connsiteX4" fmla="*/ 363521 w 608736"/>
                                <a:gd name="connsiteY4" fmla="*/ 365670 h 602841"/>
                                <a:gd name="connsiteX5" fmla="*/ 347753 w 608736"/>
                                <a:gd name="connsiteY5" fmla="*/ 364108 h 602841"/>
                                <a:gd name="connsiteX6" fmla="*/ 342801 w 608736"/>
                                <a:gd name="connsiteY6" fmla="*/ 363587 h 602841"/>
                                <a:gd name="connsiteX7" fmla="*/ 326121 w 608736"/>
                                <a:gd name="connsiteY7" fmla="*/ 362676 h 602841"/>
                                <a:gd name="connsiteX8" fmla="*/ 323776 w 608736"/>
                                <a:gd name="connsiteY8" fmla="*/ 354734 h 602841"/>
                                <a:gd name="connsiteX9" fmla="*/ 298104 w 608736"/>
                                <a:gd name="connsiteY9" fmla="*/ 310727 h 602841"/>
                                <a:gd name="connsiteX10" fmla="*/ 251842 w 608736"/>
                                <a:gd name="connsiteY10" fmla="*/ 284558 h 602841"/>
                                <a:gd name="connsiteX11" fmla="*/ 238550 w 608736"/>
                                <a:gd name="connsiteY11" fmla="*/ 281042 h 602841"/>
                                <a:gd name="connsiteX12" fmla="*/ 244284 w 608736"/>
                                <a:gd name="connsiteY12" fmla="*/ 268674 h 602841"/>
                                <a:gd name="connsiteX13" fmla="*/ 248324 w 608736"/>
                                <a:gd name="connsiteY13" fmla="*/ 257737 h 602841"/>
                                <a:gd name="connsiteX14" fmla="*/ 246454 w 608736"/>
                                <a:gd name="connsiteY14" fmla="*/ 168722 h 602841"/>
                                <a:gd name="connsiteX15" fmla="*/ 261971 w 608736"/>
                                <a:gd name="connsiteY15" fmla="*/ 171325 h 602841"/>
                                <a:gd name="connsiteX16" fmla="*/ 378414 w 608736"/>
                                <a:gd name="connsiteY16" fmla="*/ 230549 h 602841"/>
                                <a:gd name="connsiteX17" fmla="*/ 439699 w 608736"/>
                                <a:gd name="connsiteY17" fmla="*/ 360970 h 602841"/>
                                <a:gd name="connsiteX18" fmla="*/ 441003 w 608736"/>
                                <a:gd name="connsiteY18" fmla="*/ 373856 h 602841"/>
                                <a:gd name="connsiteX19" fmla="*/ 425225 w 608736"/>
                                <a:gd name="connsiteY19" fmla="*/ 373335 h 602841"/>
                                <a:gd name="connsiteX20" fmla="*/ 417923 w 608736"/>
                                <a:gd name="connsiteY20" fmla="*/ 373075 h 602841"/>
                                <a:gd name="connsiteX21" fmla="*/ 404753 w 608736"/>
                                <a:gd name="connsiteY21" fmla="*/ 371253 h 602841"/>
                                <a:gd name="connsiteX22" fmla="*/ 403841 w 608736"/>
                                <a:gd name="connsiteY22" fmla="*/ 362532 h 602841"/>
                                <a:gd name="connsiteX23" fmla="*/ 352856 w 608736"/>
                                <a:gd name="connsiteY23" fmla="*/ 256060 h 602841"/>
                                <a:gd name="connsiteX24" fmla="*/ 260015 w 608736"/>
                                <a:gd name="connsiteY24" fmla="*/ 207640 h 602841"/>
                                <a:gd name="connsiteX25" fmla="*/ 251800 w 608736"/>
                                <a:gd name="connsiteY25" fmla="*/ 206078 h 602841"/>
                                <a:gd name="connsiteX26" fmla="*/ 250757 w 608736"/>
                                <a:gd name="connsiteY26" fmla="*/ 197878 h 602841"/>
                                <a:gd name="connsiteX27" fmla="*/ 248932 w 608736"/>
                                <a:gd name="connsiteY27" fmla="*/ 184211 h 602841"/>
                                <a:gd name="connsiteX28" fmla="*/ 73371 w 608736"/>
                                <a:gd name="connsiteY28" fmla="*/ 111141 h 602841"/>
                                <a:gd name="connsiteX29" fmla="*/ 97098 w 608736"/>
                                <a:gd name="connsiteY29" fmla="*/ 120514 h 602841"/>
                                <a:gd name="connsiteX30" fmla="*/ 175057 w 608736"/>
                                <a:gd name="connsiteY30" fmla="*/ 198363 h 602841"/>
                                <a:gd name="connsiteX31" fmla="*/ 174014 w 608736"/>
                                <a:gd name="connsiteY31" fmla="*/ 247963 h 602841"/>
                                <a:gd name="connsiteX32" fmla="*/ 131906 w 608736"/>
                                <a:gd name="connsiteY32" fmla="*/ 290142 h 602841"/>
                                <a:gd name="connsiteX33" fmla="*/ 138033 w 608736"/>
                                <a:gd name="connsiteY33" fmla="*/ 301208 h 602841"/>
                                <a:gd name="connsiteX34" fmla="*/ 207388 w 608736"/>
                                <a:gd name="connsiteY34" fmla="*/ 396892 h 602841"/>
                                <a:gd name="connsiteX35" fmla="*/ 302947 w 608736"/>
                                <a:gd name="connsiteY35" fmla="*/ 466019 h 602841"/>
                                <a:gd name="connsiteX36" fmla="*/ 314419 w 608736"/>
                                <a:gd name="connsiteY36" fmla="*/ 472268 h 602841"/>
                                <a:gd name="connsiteX37" fmla="*/ 356528 w 608736"/>
                                <a:gd name="connsiteY37" fmla="*/ 430219 h 602841"/>
                                <a:gd name="connsiteX38" fmla="*/ 382340 w 608736"/>
                                <a:gd name="connsiteY38" fmla="*/ 419804 h 602841"/>
                                <a:gd name="connsiteX39" fmla="*/ 406198 w 608736"/>
                                <a:gd name="connsiteY39" fmla="*/ 429177 h 602841"/>
                                <a:gd name="connsiteX40" fmla="*/ 484157 w 608736"/>
                                <a:gd name="connsiteY40" fmla="*/ 507027 h 602841"/>
                                <a:gd name="connsiteX41" fmla="*/ 483114 w 608736"/>
                                <a:gd name="connsiteY41" fmla="*/ 556496 h 602841"/>
                                <a:gd name="connsiteX42" fmla="*/ 465123 w 608736"/>
                                <a:gd name="connsiteY42" fmla="*/ 574071 h 602841"/>
                                <a:gd name="connsiteX43" fmla="*/ 460821 w 608736"/>
                                <a:gd name="connsiteY43" fmla="*/ 577586 h 602841"/>
                                <a:gd name="connsiteX44" fmla="*/ 430446 w 608736"/>
                                <a:gd name="connsiteY44" fmla="*/ 594770 h 602841"/>
                                <a:gd name="connsiteX45" fmla="*/ 399288 w 608736"/>
                                <a:gd name="connsiteY45" fmla="*/ 602581 h 602841"/>
                                <a:gd name="connsiteX46" fmla="*/ 390554 w 608736"/>
                                <a:gd name="connsiteY46" fmla="*/ 602841 h 602841"/>
                                <a:gd name="connsiteX47" fmla="*/ 134513 w 608736"/>
                                <a:gd name="connsiteY47" fmla="*/ 469664 h 602841"/>
                                <a:gd name="connsiteX48" fmla="*/ 1539 w 608736"/>
                                <a:gd name="connsiteY48" fmla="*/ 205263 h 602841"/>
                                <a:gd name="connsiteX49" fmla="*/ 9231 w 608736"/>
                                <a:gd name="connsiteY49" fmla="*/ 174410 h 602841"/>
                                <a:gd name="connsiteX50" fmla="*/ 26569 w 608736"/>
                                <a:gd name="connsiteY50" fmla="*/ 143817 h 602841"/>
                                <a:gd name="connsiteX51" fmla="*/ 28395 w 608736"/>
                                <a:gd name="connsiteY51" fmla="*/ 140953 h 602841"/>
                                <a:gd name="connsiteX52" fmla="*/ 47558 w 608736"/>
                                <a:gd name="connsiteY52" fmla="*/ 121686 h 602841"/>
                                <a:gd name="connsiteX53" fmla="*/ 73371 w 608736"/>
                                <a:gd name="connsiteY53" fmla="*/ 111141 h 602841"/>
                                <a:gd name="connsiteX54" fmla="*/ 229800 w 608736"/>
                                <a:gd name="connsiteY54" fmla="*/ 83832 h 602841"/>
                                <a:gd name="connsiteX55" fmla="*/ 244010 w 608736"/>
                                <a:gd name="connsiteY55" fmla="*/ 84743 h 602841"/>
                                <a:gd name="connsiteX56" fmla="*/ 437738 w 608736"/>
                                <a:gd name="connsiteY56" fmla="*/ 171303 h 602841"/>
                                <a:gd name="connsiteX57" fmla="*/ 523781 w 608736"/>
                                <a:gd name="connsiteY57" fmla="*/ 359001 h 602841"/>
                                <a:gd name="connsiteX58" fmla="*/ 524693 w 608736"/>
                                <a:gd name="connsiteY58" fmla="*/ 370195 h 602841"/>
                                <a:gd name="connsiteX59" fmla="*/ 508788 w 608736"/>
                                <a:gd name="connsiteY59" fmla="*/ 371496 h 602841"/>
                                <a:gd name="connsiteX60" fmla="*/ 499793 w 608736"/>
                                <a:gd name="connsiteY60" fmla="*/ 372147 h 602841"/>
                                <a:gd name="connsiteX61" fmla="*/ 488581 w 608736"/>
                                <a:gd name="connsiteY61" fmla="*/ 372798 h 602841"/>
                                <a:gd name="connsiteX62" fmla="*/ 487799 w 608736"/>
                                <a:gd name="connsiteY62" fmla="*/ 361734 h 602841"/>
                                <a:gd name="connsiteX63" fmla="*/ 412316 w 608736"/>
                                <a:gd name="connsiteY63" fmla="*/ 196685 h 602841"/>
                                <a:gd name="connsiteX64" fmla="*/ 245053 w 608736"/>
                                <a:gd name="connsiteY64" fmla="*/ 121059 h 602841"/>
                                <a:gd name="connsiteX65" fmla="*/ 236449 w 608736"/>
                                <a:gd name="connsiteY65" fmla="*/ 120408 h 602841"/>
                                <a:gd name="connsiteX66" fmla="*/ 234754 w 608736"/>
                                <a:gd name="connsiteY66" fmla="*/ 111948 h 602841"/>
                                <a:gd name="connsiteX67" fmla="*/ 232147 w 608736"/>
                                <a:gd name="connsiteY67" fmla="*/ 97890 h 602841"/>
                                <a:gd name="connsiteX68" fmla="*/ 230344 w 608736"/>
                                <a:gd name="connsiteY68" fmla="*/ 0 h 602841"/>
                                <a:gd name="connsiteX69" fmla="*/ 241293 w 608736"/>
                                <a:gd name="connsiteY69" fmla="*/ 521 h 602841"/>
                                <a:gd name="connsiteX70" fmla="*/ 497291 w 608736"/>
                                <a:gd name="connsiteY70" fmla="*/ 111947 h 602841"/>
                                <a:gd name="connsiteX71" fmla="*/ 607824 w 608736"/>
                                <a:gd name="connsiteY71" fmla="*/ 351069 h 602841"/>
                                <a:gd name="connsiteX72" fmla="*/ 608736 w 608736"/>
                                <a:gd name="connsiteY72" fmla="*/ 362394 h 602841"/>
                                <a:gd name="connsiteX73" fmla="*/ 596223 w 608736"/>
                                <a:gd name="connsiteY73" fmla="*/ 363305 h 602841"/>
                                <a:gd name="connsiteX74" fmla="*/ 584362 w 608736"/>
                                <a:gd name="connsiteY74" fmla="*/ 364347 h 602841"/>
                                <a:gd name="connsiteX75" fmla="*/ 572761 w 608736"/>
                                <a:gd name="connsiteY75" fmla="*/ 365388 h 602841"/>
                                <a:gd name="connsiteX76" fmla="*/ 571849 w 608736"/>
                                <a:gd name="connsiteY76" fmla="*/ 353933 h 602841"/>
                                <a:gd name="connsiteX77" fmla="*/ 471744 w 608736"/>
                                <a:gd name="connsiteY77" fmla="*/ 137460 h 602841"/>
                                <a:gd name="connsiteX78" fmla="*/ 239860 w 608736"/>
                                <a:gd name="connsiteY78" fmla="*/ 36578 h 602841"/>
                                <a:gd name="connsiteX79" fmla="*/ 228389 w 608736"/>
                                <a:gd name="connsiteY79" fmla="*/ 36187 h 602841"/>
                                <a:gd name="connsiteX80" fmla="*/ 229041 w 608736"/>
                                <a:gd name="connsiteY80" fmla="*/ 20176 h 602841"/>
                                <a:gd name="connsiteX81" fmla="*/ 229562 w 608736"/>
                                <a:gd name="connsiteY81" fmla="*/ 11065 h 6028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</a:cxnLst>
                              <a:rect l="l" t="t" r="r" b="b"/>
                              <a:pathLst>
                                <a:path w="608736" h="602841">
                                  <a:moveTo>
                                    <a:pt x="251451" y="247191"/>
                                  </a:moveTo>
                                  <a:lnTo>
                                    <a:pt x="262137" y="250055"/>
                                  </a:lnTo>
                                  <a:cubicBezTo>
                                    <a:pt x="285463" y="256175"/>
                                    <a:pt x="306704" y="268283"/>
                                    <a:pt x="323645" y="285209"/>
                                  </a:cubicBezTo>
                                  <a:cubicBezTo>
                                    <a:pt x="341498" y="303045"/>
                                    <a:pt x="354008" y="325569"/>
                                    <a:pt x="359872" y="350307"/>
                                  </a:cubicBezTo>
                                  <a:lnTo>
                                    <a:pt x="363521" y="365670"/>
                                  </a:lnTo>
                                  <a:lnTo>
                                    <a:pt x="347753" y="364108"/>
                                  </a:lnTo>
                                  <a:cubicBezTo>
                                    <a:pt x="346190" y="363978"/>
                                    <a:pt x="344495" y="363847"/>
                                    <a:pt x="342801" y="363587"/>
                                  </a:cubicBezTo>
                                  <a:lnTo>
                                    <a:pt x="326121" y="362676"/>
                                  </a:lnTo>
                                  <a:lnTo>
                                    <a:pt x="323776" y="354734"/>
                                  </a:lnTo>
                                  <a:cubicBezTo>
                                    <a:pt x="319215" y="338068"/>
                                    <a:pt x="310353" y="322835"/>
                                    <a:pt x="298104" y="310727"/>
                                  </a:cubicBezTo>
                                  <a:cubicBezTo>
                                    <a:pt x="285463" y="297968"/>
                                    <a:pt x="269435" y="288984"/>
                                    <a:pt x="251842" y="284558"/>
                                  </a:cubicBezTo>
                                  <a:lnTo>
                                    <a:pt x="238550" y="281042"/>
                                  </a:lnTo>
                                  <a:lnTo>
                                    <a:pt x="244284" y="268674"/>
                                  </a:lnTo>
                                  <a:cubicBezTo>
                                    <a:pt x="245848" y="265419"/>
                                    <a:pt x="247151" y="261643"/>
                                    <a:pt x="248324" y="257737"/>
                                  </a:cubicBezTo>
                                  <a:close/>
                                  <a:moveTo>
                                    <a:pt x="246454" y="168722"/>
                                  </a:moveTo>
                                  <a:lnTo>
                                    <a:pt x="261971" y="171325"/>
                                  </a:lnTo>
                                  <a:cubicBezTo>
                                    <a:pt x="306566" y="178614"/>
                                    <a:pt x="346858" y="199180"/>
                                    <a:pt x="378414" y="230549"/>
                                  </a:cubicBezTo>
                                  <a:cubicBezTo>
                                    <a:pt x="413620" y="265822"/>
                                    <a:pt x="434744" y="310858"/>
                                    <a:pt x="439699" y="360970"/>
                                  </a:cubicBezTo>
                                  <a:lnTo>
                                    <a:pt x="441003" y="373856"/>
                                  </a:lnTo>
                                  <a:lnTo>
                                    <a:pt x="425225" y="373335"/>
                                  </a:lnTo>
                                  <a:cubicBezTo>
                                    <a:pt x="422096" y="373205"/>
                                    <a:pt x="420010" y="373335"/>
                                    <a:pt x="417923" y="373075"/>
                                  </a:cubicBezTo>
                                  <a:lnTo>
                                    <a:pt x="404753" y="371253"/>
                                  </a:lnTo>
                                  <a:lnTo>
                                    <a:pt x="403841" y="362532"/>
                                  </a:lnTo>
                                  <a:cubicBezTo>
                                    <a:pt x="399407" y="321792"/>
                                    <a:pt x="381674" y="284956"/>
                                    <a:pt x="352856" y="256060"/>
                                  </a:cubicBezTo>
                                  <a:cubicBezTo>
                                    <a:pt x="327690" y="231069"/>
                                    <a:pt x="295613" y="214278"/>
                                    <a:pt x="260015" y="207640"/>
                                  </a:cubicBezTo>
                                  <a:lnTo>
                                    <a:pt x="251800" y="206078"/>
                                  </a:lnTo>
                                  <a:lnTo>
                                    <a:pt x="250757" y="197878"/>
                                  </a:lnTo>
                                  <a:cubicBezTo>
                                    <a:pt x="250236" y="193323"/>
                                    <a:pt x="249714" y="188767"/>
                                    <a:pt x="248932" y="184211"/>
                                  </a:cubicBezTo>
                                  <a:close/>
                                  <a:moveTo>
                                    <a:pt x="73371" y="111141"/>
                                  </a:moveTo>
                                  <a:cubicBezTo>
                                    <a:pt x="82627" y="111141"/>
                                    <a:pt x="91101" y="114526"/>
                                    <a:pt x="97098" y="120514"/>
                                  </a:cubicBezTo>
                                  <a:lnTo>
                                    <a:pt x="175057" y="198363"/>
                                  </a:lnTo>
                                  <a:cubicBezTo>
                                    <a:pt x="188485" y="211772"/>
                                    <a:pt x="187963" y="234034"/>
                                    <a:pt x="174014" y="247963"/>
                                  </a:cubicBezTo>
                                  <a:lnTo>
                                    <a:pt x="131906" y="290142"/>
                                  </a:lnTo>
                                  <a:lnTo>
                                    <a:pt x="138033" y="301208"/>
                                  </a:lnTo>
                                  <a:cubicBezTo>
                                    <a:pt x="151982" y="326333"/>
                                    <a:pt x="171016" y="360701"/>
                                    <a:pt x="207388" y="396892"/>
                                  </a:cubicBezTo>
                                  <a:cubicBezTo>
                                    <a:pt x="243630" y="433083"/>
                                    <a:pt x="277917" y="452090"/>
                                    <a:pt x="302947" y="466019"/>
                                  </a:cubicBezTo>
                                  <a:lnTo>
                                    <a:pt x="314419" y="472268"/>
                                  </a:lnTo>
                                  <a:lnTo>
                                    <a:pt x="356528" y="430219"/>
                                  </a:lnTo>
                                  <a:cubicBezTo>
                                    <a:pt x="363177" y="423580"/>
                                    <a:pt x="372563" y="419804"/>
                                    <a:pt x="382340" y="419804"/>
                                  </a:cubicBezTo>
                                  <a:cubicBezTo>
                                    <a:pt x="391597" y="419804"/>
                                    <a:pt x="400070" y="423059"/>
                                    <a:pt x="406198" y="429177"/>
                                  </a:cubicBezTo>
                                  <a:lnTo>
                                    <a:pt x="484157" y="507027"/>
                                  </a:lnTo>
                                  <a:cubicBezTo>
                                    <a:pt x="497454" y="520435"/>
                                    <a:pt x="497063" y="542566"/>
                                    <a:pt x="483114" y="556496"/>
                                  </a:cubicBezTo>
                                  <a:lnTo>
                                    <a:pt x="465123" y="574071"/>
                                  </a:lnTo>
                                  <a:lnTo>
                                    <a:pt x="460821" y="577586"/>
                                  </a:lnTo>
                                  <a:cubicBezTo>
                                    <a:pt x="451696" y="584616"/>
                                    <a:pt x="441397" y="590474"/>
                                    <a:pt x="430446" y="594770"/>
                                  </a:cubicBezTo>
                                  <a:cubicBezTo>
                                    <a:pt x="420147" y="598675"/>
                                    <a:pt x="409978" y="601279"/>
                                    <a:pt x="399288" y="602581"/>
                                  </a:cubicBezTo>
                                  <a:cubicBezTo>
                                    <a:pt x="398506" y="602581"/>
                                    <a:pt x="395508" y="602841"/>
                                    <a:pt x="390554" y="602841"/>
                                  </a:cubicBezTo>
                                  <a:cubicBezTo>
                                    <a:pt x="361873" y="602841"/>
                                    <a:pt x="258362" y="593338"/>
                                    <a:pt x="134513" y="469664"/>
                                  </a:cubicBezTo>
                                  <a:cubicBezTo>
                                    <a:pt x="29959" y="365258"/>
                                    <a:pt x="-8499" y="288710"/>
                                    <a:pt x="1539" y="205263"/>
                                  </a:cubicBezTo>
                                  <a:cubicBezTo>
                                    <a:pt x="2712" y="195109"/>
                                    <a:pt x="5189" y="185085"/>
                                    <a:pt x="9231" y="174410"/>
                                  </a:cubicBezTo>
                                  <a:cubicBezTo>
                                    <a:pt x="13663" y="163214"/>
                                    <a:pt x="19399" y="152930"/>
                                    <a:pt x="26569" y="143817"/>
                                  </a:cubicBezTo>
                                  <a:lnTo>
                                    <a:pt x="28395" y="140953"/>
                                  </a:lnTo>
                                  <a:lnTo>
                                    <a:pt x="47558" y="121686"/>
                                  </a:lnTo>
                                  <a:cubicBezTo>
                                    <a:pt x="54207" y="115047"/>
                                    <a:pt x="63594" y="111141"/>
                                    <a:pt x="73371" y="111141"/>
                                  </a:cubicBezTo>
                                  <a:close/>
                                  <a:moveTo>
                                    <a:pt x="229800" y="83832"/>
                                  </a:moveTo>
                                  <a:lnTo>
                                    <a:pt x="244010" y="84743"/>
                                  </a:lnTo>
                                  <a:cubicBezTo>
                                    <a:pt x="317277" y="88908"/>
                                    <a:pt x="386112" y="119627"/>
                                    <a:pt x="437738" y="171303"/>
                                  </a:cubicBezTo>
                                  <a:cubicBezTo>
                                    <a:pt x="487799" y="221156"/>
                                    <a:pt x="518436" y="287931"/>
                                    <a:pt x="523781" y="359001"/>
                                  </a:cubicBezTo>
                                  <a:lnTo>
                                    <a:pt x="524693" y="370195"/>
                                  </a:lnTo>
                                  <a:lnTo>
                                    <a:pt x="508788" y="371496"/>
                                  </a:lnTo>
                                  <a:cubicBezTo>
                                    <a:pt x="505008" y="371887"/>
                                    <a:pt x="502400" y="372017"/>
                                    <a:pt x="499793" y="372147"/>
                                  </a:cubicBezTo>
                                  <a:lnTo>
                                    <a:pt x="488581" y="372798"/>
                                  </a:lnTo>
                                  <a:lnTo>
                                    <a:pt x="487799" y="361734"/>
                                  </a:lnTo>
                                  <a:cubicBezTo>
                                    <a:pt x="482975" y="299125"/>
                                    <a:pt x="456120" y="240551"/>
                                    <a:pt x="412316" y="196685"/>
                                  </a:cubicBezTo>
                                  <a:cubicBezTo>
                                    <a:pt x="367730" y="152169"/>
                                    <a:pt x="308282" y="125355"/>
                                    <a:pt x="245053" y="121059"/>
                                  </a:cubicBezTo>
                                  <a:lnTo>
                                    <a:pt x="236449" y="120408"/>
                                  </a:lnTo>
                                  <a:lnTo>
                                    <a:pt x="234754" y="111948"/>
                                  </a:lnTo>
                                  <a:cubicBezTo>
                                    <a:pt x="233711" y="107132"/>
                                    <a:pt x="232929" y="102446"/>
                                    <a:pt x="232147" y="97890"/>
                                  </a:cubicBezTo>
                                  <a:close/>
                                  <a:moveTo>
                                    <a:pt x="230344" y="0"/>
                                  </a:moveTo>
                                  <a:lnTo>
                                    <a:pt x="241293" y="521"/>
                                  </a:lnTo>
                                  <a:cubicBezTo>
                                    <a:pt x="338009" y="4166"/>
                                    <a:pt x="428990" y="43737"/>
                                    <a:pt x="497291" y="111947"/>
                                  </a:cubicBezTo>
                                  <a:cubicBezTo>
                                    <a:pt x="561291" y="175860"/>
                                    <a:pt x="600524" y="260731"/>
                                    <a:pt x="607824" y="351069"/>
                                  </a:cubicBezTo>
                                  <a:lnTo>
                                    <a:pt x="608736" y="362394"/>
                                  </a:lnTo>
                                  <a:lnTo>
                                    <a:pt x="596223" y="363305"/>
                                  </a:lnTo>
                                  <a:cubicBezTo>
                                    <a:pt x="592182" y="363566"/>
                                    <a:pt x="588272" y="363956"/>
                                    <a:pt x="584362" y="364347"/>
                                  </a:cubicBezTo>
                                  <a:lnTo>
                                    <a:pt x="572761" y="365388"/>
                                  </a:lnTo>
                                  <a:lnTo>
                                    <a:pt x="571849" y="353933"/>
                                  </a:lnTo>
                                  <a:cubicBezTo>
                                    <a:pt x="565201" y="272186"/>
                                    <a:pt x="529617" y="195256"/>
                                    <a:pt x="471744" y="137460"/>
                                  </a:cubicBezTo>
                                  <a:cubicBezTo>
                                    <a:pt x="409830" y="75629"/>
                                    <a:pt x="327452" y="39832"/>
                                    <a:pt x="239860" y="36578"/>
                                  </a:cubicBezTo>
                                  <a:lnTo>
                                    <a:pt x="228389" y="36187"/>
                                  </a:lnTo>
                                  <a:lnTo>
                                    <a:pt x="229041" y="20176"/>
                                  </a:lnTo>
                                  <a:cubicBezTo>
                                    <a:pt x="229171" y="17183"/>
                                    <a:pt x="229302" y="14058"/>
                                    <a:pt x="229562" y="1106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37" name="open-mail_17777"/>
                          <wps:cNvSpPr>
                            <a:spLocks noChangeAspect="1"/>
                          </wps:cNvSpPr>
                          <wps:spPr bwMode="auto">
                            <a:xfrm>
                              <a:off x="2234446" y="1485704"/>
                              <a:ext cx="123185" cy="120572"/>
                            </a:xfrm>
                            <a:custGeom>
                              <a:avLst/>
                              <a:gdLst>
                                <a:gd name="connsiteX0" fmla="*/ 0 w 575249"/>
                                <a:gd name="connsiteY0" fmla="*/ 496216 h 563042"/>
                                <a:gd name="connsiteX1" fmla="*/ 1058 w 575249"/>
                                <a:gd name="connsiteY1" fmla="*/ 496886 h 563042"/>
                                <a:gd name="connsiteX2" fmla="*/ 1058 w 575249"/>
                                <a:gd name="connsiteY2" fmla="*/ 496915 h 563042"/>
                                <a:gd name="connsiteX3" fmla="*/ 151 w 575249"/>
                                <a:gd name="connsiteY3" fmla="*/ 496365 h 563042"/>
                                <a:gd name="connsiteX4" fmla="*/ 0 w 575249"/>
                                <a:gd name="connsiteY4" fmla="*/ 496216 h 563042"/>
                                <a:gd name="connsiteX5" fmla="*/ 279261 w 575249"/>
                                <a:gd name="connsiteY5" fmla="*/ 300538 h 563042"/>
                                <a:gd name="connsiteX6" fmla="*/ 292017 w 575249"/>
                                <a:gd name="connsiteY6" fmla="*/ 310427 h 563042"/>
                                <a:gd name="connsiteX7" fmla="*/ 557043 w 575249"/>
                                <a:gd name="connsiteY7" fmla="*/ 563042 h 563042"/>
                                <a:gd name="connsiteX8" fmla="*/ 16936 w 575249"/>
                                <a:gd name="connsiteY8" fmla="*/ 563042 h 563042"/>
                                <a:gd name="connsiteX9" fmla="*/ 263503 w 575249"/>
                                <a:gd name="connsiteY9" fmla="*/ 310577 h 563042"/>
                                <a:gd name="connsiteX10" fmla="*/ 279261 w 575249"/>
                                <a:gd name="connsiteY10" fmla="*/ 300538 h 563042"/>
                                <a:gd name="connsiteX11" fmla="*/ 575249 w 575249"/>
                                <a:gd name="connsiteY11" fmla="*/ 223269 h 563042"/>
                                <a:gd name="connsiteX12" fmla="*/ 575249 w 575249"/>
                                <a:gd name="connsiteY12" fmla="*/ 546388 h 563042"/>
                                <a:gd name="connsiteX13" fmla="*/ 408221 w 575249"/>
                                <a:gd name="connsiteY13" fmla="*/ 386402 h 563042"/>
                                <a:gd name="connsiteX14" fmla="*/ 1058 w 575249"/>
                                <a:gd name="connsiteY14" fmla="*/ 223128 h 563042"/>
                                <a:gd name="connsiteX15" fmla="*/ 157854 w 575249"/>
                                <a:gd name="connsiteY15" fmla="*/ 379514 h 563042"/>
                                <a:gd name="connsiteX16" fmla="*/ 1058 w 575249"/>
                                <a:gd name="connsiteY16" fmla="*/ 543989 h 563042"/>
                                <a:gd name="connsiteX17" fmla="*/ 1058 w 575249"/>
                                <a:gd name="connsiteY17" fmla="*/ 496915 h 563042"/>
                                <a:gd name="connsiteX18" fmla="*/ 2117 w 575249"/>
                                <a:gd name="connsiteY18" fmla="*/ 497557 h 563042"/>
                                <a:gd name="connsiteX19" fmla="*/ 1058 w 575249"/>
                                <a:gd name="connsiteY19" fmla="*/ 496886 h 563042"/>
                                <a:gd name="connsiteX20" fmla="*/ 205308 w 575249"/>
                                <a:gd name="connsiteY20" fmla="*/ 214994 h 563042"/>
                                <a:gd name="connsiteX21" fmla="*/ 193002 w 575249"/>
                                <a:gd name="connsiteY21" fmla="*/ 227281 h 563042"/>
                                <a:gd name="connsiteX22" fmla="*/ 205308 w 575249"/>
                                <a:gd name="connsiteY22" fmla="*/ 239568 h 563042"/>
                                <a:gd name="connsiteX23" fmla="*/ 372937 w 575249"/>
                                <a:gd name="connsiteY23" fmla="*/ 239568 h 563042"/>
                                <a:gd name="connsiteX24" fmla="*/ 385243 w 575249"/>
                                <a:gd name="connsiteY24" fmla="*/ 227281 h 563042"/>
                                <a:gd name="connsiteX25" fmla="*/ 372937 w 575249"/>
                                <a:gd name="connsiteY25" fmla="*/ 214994 h 563042"/>
                                <a:gd name="connsiteX26" fmla="*/ 204407 w 575249"/>
                                <a:gd name="connsiteY26" fmla="*/ 154009 h 563042"/>
                                <a:gd name="connsiteX27" fmla="*/ 192101 w 575249"/>
                                <a:gd name="connsiteY27" fmla="*/ 166296 h 563042"/>
                                <a:gd name="connsiteX28" fmla="*/ 204407 w 575249"/>
                                <a:gd name="connsiteY28" fmla="*/ 178583 h 563042"/>
                                <a:gd name="connsiteX29" fmla="*/ 372037 w 575249"/>
                                <a:gd name="connsiteY29" fmla="*/ 178583 h 563042"/>
                                <a:gd name="connsiteX30" fmla="*/ 384342 w 575249"/>
                                <a:gd name="connsiteY30" fmla="*/ 166296 h 563042"/>
                                <a:gd name="connsiteX31" fmla="*/ 372037 w 575249"/>
                                <a:gd name="connsiteY31" fmla="*/ 154009 h 563042"/>
                                <a:gd name="connsiteX32" fmla="*/ 475469 w 575249"/>
                                <a:gd name="connsiteY32" fmla="*/ 130970 h 563042"/>
                                <a:gd name="connsiteX33" fmla="*/ 568898 w 575249"/>
                                <a:gd name="connsiteY33" fmla="*/ 194923 h 563042"/>
                                <a:gd name="connsiteX34" fmla="*/ 475469 w 575249"/>
                                <a:gd name="connsiteY34" fmla="*/ 286285 h 563042"/>
                                <a:gd name="connsiteX35" fmla="*/ 101896 w 575249"/>
                                <a:gd name="connsiteY35" fmla="*/ 128288 h 563042"/>
                                <a:gd name="connsiteX36" fmla="*/ 101896 w 575249"/>
                                <a:gd name="connsiteY36" fmla="*/ 290377 h 563042"/>
                                <a:gd name="connsiteX37" fmla="*/ 6633 w 575249"/>
                                <a:gd name="connsiteY37" fmla="*/ 195401 h 563042"/>
                                <a:gd name="connsiteX38" fmla="*/ 130422 w 575249"/>
                                <a:gd name="connsiteY38" fmla="*/ 81785 h 563042"/>
                                <a:gd name="connsiteX39" fmla="*/ 167940 w 575249"/>
                                <a:gd name="connsiteY39" fmla="*/ 81785 h 563042"/>
                                <a:gd name="connsiteX40" fmla="*/ 403401 w 575249"/>
                                <a:gd name="connsiteY40" fmla="*/ 81785 h 563042"/>
                                <a:gd name="connsiteX41" fmla="*/ 451124 w 575249"/>
                                <a:gd name="connsiteY41" fmla="*/ 114450 h 563042"/>
                                <a:gd name="connsiteX42" fmla="*/ 450824 w 575249"/>
                                <a:gd name="connsiteY42" fmla="*/ 115799 h 563042"/>
                                <a:gd name="connsiteX43" fmla="*/ 450824 w 575249"/>
                                <a:gd name="connsiteY43" fmla="*/ 308645 h 563042"/>
                                <a:gd name="connsiteX44" fmla="*/ 451124 w 575249"/>
                                <a:gd name="connsiteY44" fmla="*/ 310143 h 563042"/>
                                <a:gd name="connsiteX45" fmla="*/ 390345 w 575249"/>
                                <a:gd name="connsiteY45" fmla="*/ 369480 h 563042"/>
                                <a:gd name="connsiteX46" fmla="*/ 308857 w 575249"/>
                                <a:gd name="connsiteY46" fmla="*/ 292462 h 563042"/>
                                <a:gd name="connsiteX47" fmla="*/ 280493 w 575249"/>
                                <a:gd name="connsiteY47" fmla="*/ 275829 h 563042"/>
                                <a:gd name="connsiteX48" fmla="*/ 247177 w 575249"/>
                                <a:gd name="connsiteY48" fmla="*/ 292312 h 563042"/>
                                <a:gd name="connsiteX49" fmla="*/ 174543 w 575249"/>
                                <a:gd name="connsiteY49" fmla="*/ 362737 h 563042"/>
                                <a:gd name="connsiteX50" fmla="*/ 130122 w 575249"/>
                                <a:gd name="connsiteY50" fmla="*/ 318384 h 563042"/>
                                <a:gd name="connsiteX51" fmla="*/ 130422 w 575249"/>
                                <a:gd name="connsiteY51" fmla="*/ 317036 h 563042"/>
                                <a:gd name="connsiteX52" fmla="*/ 130422 w 575249"/>
                                <a:gd name="connsiteY52" fmla="*/ 108157 h 563042"/>
                                <a:gd name="connsiteX53" fmla="*/ 283953 w 575249"/>
                                <a:gd name="connsiteY53" fmla="*/ 0 h 563042"/>
                                <a:gd name="connsiteX54" fmla="*/ 369056 w 575249"/>
                                <a:gd name="connsiteY54" fmla="*/ 58287 h 563042"/>
                                <a:gd name="connsiteX55" fmla="*/ 201252 w 575249"/>
                                <a:gd name="connsiteY55" fmla="*/ 58287 h 5630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575249" h="563042">
                                  <a:moveTo>
                                    <a:pt x="0" y="496216"/>
                                  </a:moveTo>
                                  <a:lnTo>
                                    <a:pt x="1058" y="496886"/>
                                  </a:lnTo>
                                  <a:lnTo>
                                    <a:pt x="1058" y="496915"/>
                                  </a:lnTo>
                                  <a:lnTo>
                                    <a:pt x="151" y="496365"/>
                                  </a:lnTo>
                                  <a:cubicBezTo>
                                    <a:pt x="151" y="496216"/>
                                    <a:pt x="151" y="496216"/>
                                    <a:pt x="0" y="496216"/>
                                  </a:cubicBezTo>
                                  <a:close/>
                                  <a:moveTo>
                                    <a:pt x="279261" y="300538"/>
                                  </a:moveTo>
                                  <a:cubicBezTo>
                                    <a:pt x="280611" y="301137"/>
                                    <a:pt x="284363" y="303385"/>
                                    <a:pt x="292017" y="310427"/>
                                  </a:cubicBezTo>
                                  <a:cubicBezTo>
                                    <a:pt x="350095" y="364366"/>
                                    <a:pt x="500316" y="508653"/>
                                    <a:pt x="557043" y="563042"/>
                                  </a:cubicBezTo>
                                  <a:lnTo>
                                    <a:pt x="16936" y="563042"/>
                                  </a:lnTo>
                                  <a:cubicBezTo>
                                    <a:pt x="67960" y="508504"/>
                                    <a:pt x="206476" y="361370"/>
                                    <a:pt x="263503" y="310577"/>
                                  </a:cubicBezTo>
                                  <a:cubicBezTo>
                                    <a:pt x="268756" y="305932"/>
                                    <a:pt x="276109" y="301437"/>
                                    <a:pt x="279261" y="300538"/>
                                  </a:cubicBezTo>
                                  <a:close/>
                                  <a:moveTo>
                                    <a:pt x="575249" y="223269"/>
                                  </a:moveTo>
                                  <a:lnTo>
                                    <a:pt x="575249" y="546388"/>
                                  </a:lnTo>
                                  <a:cubicBezTo>
                                    <a:pt x="541183" y="513582"/>
                                    <a:pt x="470950" y="446322"/>
                                    <a:pt x="408221" y="386402"/>
                                  </a:cubicBezTo>
                                  <a:close/>
                                  <a:moveTo>
                                    <a:pt x="1058" y="223128"/>
                                  </a:moveTo>
                                  <a:lnTo>
                                    <a:pt x="157854" y="379514"/>
                                  </a:lnTo>
                                  <a:cubicBezTo>
                                    <a:pt x="99487" y="439282"/>
                                    <a:pt x="34068" y="508638"/>
                                    <a:pt x="1058" y="543989"/>
                                  </a:cubicBezTo>
                                  <a:lnTo>
                                    <a:pt x="1058" y="496915"/>
                                  </a:lnTo>
                                  <a:lnTo>
                                    <a:pt x="2117" y="497557"/>
                                  </a:lnTo>
                                  <a:lnTo>
                                    <a:pt x="1058" y="496886"/>
                                  </a:lnTo>
                                  <a:close/>
                                  <a:moveTo>
                                    <a:pt x="205308" y="214994"/>
                                  </a:moveTo>
                                  <a:cubicBezTo>
                                    <a:pt x="198404" y="214994"/>
                                    <a:pt x="193002" y="220388"/>
                                    <a:pt x="193002" y="227281"/>
                                  </a:cubicBezTo>
                                  <a:cubicBezTo>
                                    <a:pt x="193002" y="234024"/>
                                    <a:pt x="198404" y="239568"/>
                                    <a:pt x="205308" y="239568"/>
                                  </a:cubicBezTo>
                                  <a:lnTo>
                                    <a:pt x="372937" y="239568"/>
                                  </a:lnTo>
                                  <a:cubicBezTo>
                                    <a:pt x="379690" y="239568"/>
                                    <a:pt x="385243" y="234024"/>
                                    <a:pt x="385243" y="227281"/>
                                  </a:cubicBezTo>
                                  <a:cubicBezTo>
                                    <a:pt x="385243" y="220388"/>
                                    <a:pt x="379690" y="214994"/>
                                    <a:pt x="372937" y="214994"/>
                                  </a:cubicBezTo>
                                  <a:close/>
                                  <a:moveTo>
                                    <a:pt x="204407" y="154009"/>
                                  </a:moveTo>
                                  <a:cubicBezTo>
                                    <a:pt x="197504" y="154009"/>
                                    <a:pt x="192101" y="159553"/>
                                    <a:pt x="192101" y="166296"/>
                                  </a:cubicBezTo>
                                  <a:cubicBezTo>
                                    <a:pt x="192101" y="173038"/>
                                    <a:pt x="197504" y="178583"/>
                                    <a:pt x="204407" y="178583"/>
                                  </a:cubicBezTo>
                                  <a:lnTo>
                                    <a:pt x="372037" y="178583"/>
                                  </a:lnTo>
                                  <a:cubicBezTo>
                                    <a:pt x="378790" y="178583"/>
                                    <a:pt x="384342" y="173038"/>
                                    <a:pt x="384342" y="166296"/>
                                  </a:cubicBezTo>
                                  <a:cubicBezTo>
                                    <a:pt x="384342" y="159553"/>
                                    <a:pt x="378790" y="154009"/>
                                    <a:pt x="372037" y="154009"/>
                                  </a:cubicBezTo>
                                  <a:close/>
                                  <a:moveTo>
                                    <a:pt x="475469" y="130970"/>
                                  </a:moveTo>
                                  <a:lnTo>
                                    <a:pt x="568898" y="194923"/>
                                  </a:lnTo>
                                  <a:lnTo>
                                    <a:pt x="475469" y="286285"/>
                                  </a:lnTo>
                                  <a:close/>
                                  <a:moveTo>
                                    <a:pt x="101896" y="128288"/>
                                  </a:moveTo>
                                  <a:lnTo>
                                    <a:pt x="101896" y="290377"/>
                                  </a:lnTo>
                                  <a:lnTo>
                                    <a:pt x="6633" y="195401"/>
                                  </a:lnTo>
                                  <a:close/>
                                  <a:moveTo>
                                    <a:pt x="130422" y="81785"/>
                                  </a:moveTo>
                                  <a:lnTo>
                                    <a:pt x="167940" y="81785"/>
                                  </a:lnTo>
                                  <a:lnTo>
                                    <a:pt x="403401" y="81785"/>
                                  </a:lnTo>
                                  <a:lnTo>
                                    <a:pt x="451124" y="114450"/>
                                  </a:lnTo>
                                  <a:cubicBezTo>
                                    <a:pt x="450974" y="114900"/>
                                    <a:pt x="450824" y="115350"/>
                                    <a:pt x="450824" y="115799"/>
                                  </a:cubicBezTo>
                                  <a:lnTo>
                                    <a:pt x="450824" y="308645"/>
                                  </a:lnTo>
                                  <a:cubicBezTo>
                                    <a:pt x="450824" y="309094"/>
                                    <a:pt x="450974" y="309544"/>
                                    <a:pt x="451124" y="310143"/>
                                  </a:cubicBezTo>
                                  <a:lnTo>
                                    <a:pt x="390345" y="369480"/>
                                  </a:lnTo>
                                  <a:cubicBezTo>
                                    <a:pt x="357630" y="338313"/>
                                    <a:pt x="328066" y="310443"/>
                                    <a:pt x="308857" y="292462"/>
                                  </a:cubicBezTo>
                                  <a:cubicBezTo>
                                    <a:pt x="296701" y="281224"/>
                                    <a:pt x="288147" y="276129"/>
                                    <a:pt x="280493" y="275829"/>
                                  </a:cubicBezTo>
                                  <a:cubicBezTo>
                                    <a:pt x="266987" y="275380"/>
                                    <a:pt x="250329" y="289465"/>
                                    <a:pt x="247177" y="292312"/>
                                  </a:cubicBezTo>
                                  <a:cubicBezTo>
                                    <a:pt x="229019" y="308495"/>
                                    <a:pt x="203057" y="333818"/>
                                    <a:pt x="174543" y="362737"/>
                                  </a:cubicBezTo>
                                  <a:lnTo>
                                    <a:pt x="130122" y="318384"/>
                                  </a:lnTo>
                                  <a:cubicBezTo>
                                    <a:pt x="130122" y="317935"/>
                                    <a:pt x="130422" y="317635"/>
                                    <a:pt x="130422" y="317036"/>
                                  </a:cubicBezTo>
                                  <a:lnTo>
                                    <a:pt x="130422" y="108157"/>
                                  </a:lnTo>
                                  <a:close/>
                                  <a:moveTo>
                                    <a:pt x="283953" y="0"/>
                                  </a:moveTo>
                                  <a:lnTo>
                                    <a:pt x="369056" y="58287"/>
                                  </a:lnTo>
                                  <a:lnTo>
                                    <a:pt x="201252" y="5828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38" name="组合 38"/>
                        <wpg:cNvGrpSpPr/>
                        <wpg:grpSpPr>
                          <a:xfrm>
                            <a:off x="552144" y="2243938"/>
                            <a:ext cx="248973" cy="5873888"/>
                            <a:chOff x="552144" y="2243938"/>
                            <a:chExt cx="248973" cy="5873888"/>
                          </a:xfrm>
                          <a:solidFill>
                            <a:schemeClr val="accent1"/>
                          </a:solidFill>
                        </wpg:grpSpPr>
                        <wps:wsp>
                          <wps:cNvPr id="39" name="Freeform 11"/>
                          <wps:cNvSpPr/>
                          <wps:spPr>
                            <a:xfrm>
                              <a:off x="602566" y="7935453"/>
                              <a:ext cx="198551" cy="182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0964" h="193774">
                                  <a:moveTo>
                                    <a:pt x="147786" y="166092"/>
                                  </a:moveTo>
                                  <a:cubicBezTo>
                                    <a:pt x="150763" y="166092"/>
                                    <a:pt x="152251" y="167134"/>
                                    <a:pt x="152251" y="169218"/>
                                  </a:cubicBezTo>
                                  <a:lnTo>
                                    <a:pt x="151805" y="169218"/>
                                  </a:lnTo>
                                  <a:cubicBezTo>
                                    <a:pt x="151805" y="169218"/>
                                    <a:pt x="151805" y="169366"/>
                                    <a:pt x="151805" y="169664"/>
                                  </a:cubicBezTo>
                                  <a:cubicBezTo>
                                    <a:pt x="151507" y="170557"/>
                                    <a:pt x="150465" y="171004"/>
                                    <a:pt x="148679" y="171004"/>
                                  </a:cubicBezTo>
                                  <a:cubicBezTo>
                                    <a:pt x="148382" y="171004"/>
                                    <a:pt x="148233" y="171152"/>
                                    <a:pt x="148233" y="171450"/>
                                  </a:cubicBezTo>
                                  <a:cubicBezTo>
                                    <a:pt x="148233" y="171748"/>
                                    <a:pt x="148084" y="171897"/>
                                    <a:pt x="147786" y="171897"/>
                                  </a:cubicBezTo>
                                  <a:cubicBezTo>
                                    <a:pt x="145703" y="171897"/>
                                    <a:pt x="144661" y="170855"/>
                                    <a:pt x="144661" y="168771"/>
                                  </a:cubicBezTo>
                                  <a:cubicBezTo>
                                    <a:pt x="144661" y="166985"/>
                                    <a:pt x="145703" y="166092"/>
                                    <a:pt x="147786" y="166092"/>
                                  </a:cubicBezTo>
                                  <a:close/>
                                  <a:moveTo>
                                    <a:pt x="107826" y="159507"/>
                                  </a:moveTo>
                                  <a:cubicBezTo>
                                    <a:pt x="108570" y="159581"/>
                                    <a:pt x="109240" y="159990"/>
                                    <a:pt x="109835" y="160734"/>
                                  </a:cubicBezTo>
                                  <a:cubicBezTo>
                                    <a:pt x="112812" y="164009"/>
                                    <a:pt x="116235" y="166018"/>
                                    <a:pt x="120104" y="166762"/>
                                  </a:cubicBezTo>
                                  <a:cubicBezTo>
                                    <a:pt x="123974" y="167506"/>
                                    <a:pt x="128587" y="167432"/>
                                    <a:pt x="133945" y="166539"/>
                                  </a:cubicBezTo>
                                  <a:lnTo>
                                    <a:pt x="138857" y="166539"/>
                                  </a:lnTo>
                                  <a:cubicBezTo>
                                    <a:pt x="140940" y="165943"/>
                                    <a:pt x="141982" y="166836"/>
                                    <a:pt x="141982" y="169218"/>
                                  </a:cubicBezTo>
                                  <a:cubicBezTo>
                                    <a:pt x="141982" y="171004"/>
                                    <a:pt x="141089" y="172194"/>
                                    <a:pt x="139303" y="172789"/>
                                  </a:cubicBezTo>
                                  <a:lnTo>
                                    <a:pt x="134392" y="172789"/>
                                  </a:lnTo>
                                  <a:cubicBezTo>
                                    <a:pt x="132308" y="173087"/>
                                    <a:pt x="129332" y="173236"/>
                                    <a:pt x="125462" y="173236"/>
                                  </a:cubicBezTo>
                                  <a:cubicBezTo>
                                    <a:pt x="116532" y="173236"/>
                                    <a:pt x="109835" y="170408"/>
                                    <a:pt x="105370" y="164753"/>
                                  </a:cubicBezTo>
                                  <a:cubicBezTo>
                                    <a:pt x="103882" y="163264"/>
                                    <a:pt x="103882" y="161776"/>
                                    <a:pt x="105370" y="160288"/>
                                  </a:cubicBezTo>
                                  <a:cubicBezTo>
                                    <a:pt x="106263" y="159693"/>
                                    <a:pt x="107082" y="159432"/>
                                    <a:pt x="107826" y="159507"/>
                                  </a:cubicBezTo>
                                  <a:close/>
                                  <a:moveTo>
                                    <a:pt x="33933" y="158502"/>
                                  </a:moveTo>
                                  <a:lnTo>
                                    <a:pt x="35719" y="158502"/>
                                  </a:lnTo>
                                  <a:cubicBezTo>
                                    <a:pt x="36909" y="158502"/>
                                    <a:pt x="38100" y="159097"/>
                                    <a:pt x="39291" y="160288"/>
                                  </a:cubicBezTo>
                                  <a:cubicBezTo>
                                    <a:pt x="40481" y="161479"/>
                                    <a:pt x="41076" y="162669"/>
                                    <a:pt x="41076" y="163860"/>
                                  </a:cubicBezTo>
                                  <a:lnTo>
                                    <a:pt x="41076" y="165646"/>
                                  </a:lnTo>
                                  <a:cubicBezTo>
                                    <a:pt x="41076" y="169218"/>
                                    <a:pt x="39291" y="171004"/>
                                    <a:pt x="35719" y="171004"/>
                                  </a:cubicBezTo>
                                  <a:lnTo>
                                    <a:pt x="33933" y="171004"/>
                                  </a:lnTo>
                                  <a:cubicBezTo>
                                    <a:pt x="30361" y="171004"/>
                                    <a:pt x="28575" y="169218"/>
                                    <a:pt x="28575" y="165646"/>
                                  </a:cubicBezTo>
                                  <a:lnTo>
                                    <a:pt x="28575" y="163860"/>
                                  </a:lnTo>
                                  <a:cubicBezTo>
                                    <a:pt x="28575" y="160288"/>
                                    <a:pt x="30361" y="158502"/>
                                    <a:pt x="33933" y="158502"/>
                                  </a:cubicBezTo>
                                  <a:close/>
                                  <a:moveTo>
                                    <a:pt x="21878" y="91976"/>
                                  </a:moveTo>
                                  <a:cubicBezTo>
                                    <a:pt x="19199" y="91976"/>
                                    <a:pt x="16966" y="92869"/>
                                    <a:pt x="15180" y="94655"/>
                                  </a:cubicBezTo>
                                  <a:cubicBezTo>
                                    <a:pt x="13394" y="96441"/>
                                    <a:pt x="12501" y="98673"/>
                                    <a:pt x="12501" y="101352"/>
                                  </a:cubicBezTo>
                                  <a:lnTo>
                                    <a:pt x="12501" y="171450"/>
                                  </a:lnTo>
                                  <a:cubicBezTo>
                                    <a:pt x="12501" y="173831"/>
                                    <a:pt x="13394" y="175989"/>
                                    <a:pt x="15180" y="177924"/>
                                  </a:cubicBezTo>
                                  <a:cubicBezTo>
                                    <a:pt x="16966" y="179859"/>
                                    <a:pt x="19199" y="180826"/>
                                    <a:pt x="21878" y="180826"/>
                                  </a:cubicBezTo>
                                  <a:lnTo>
                                    <a:pt x="50899" y="180826"/>
                                  </a:lnTo>
                                  <a:cubicBezTo>
                                    <a:pt x="53280" y="180826"/>
                                    <a:pt x="55438" y="179859"/>
                                    <a:pt x="57373" y="177924"/>
                                  </a:cubicBezTo>
                                  <a:cubicBezTo>
                                    <a:pt x="59308" y="175989"/>
                                    <a:pt x="60275" y="173831"/>
                                    <a:pt x="60275" y="171450"/>
                                  </a:cubicBezTo>
                                  <a:lnTo>
                                    <a:pt x="60275" y="101352"/>
                                  </a:lnTo>
                                  <a:cubicBezTo>
                                    <a:pt x="60275" y="98673"/>
                                    <a:pt x="59308" y="96441"/>
                                    <a:pt x="57373" y="94655"/>
                                  </a:cubicBezTo>
                                  <a:cubicBezTo>
                                    <a:pt x="55438" y="92869"/>
                                    <a:pt x="53280" y="91976"/>
                                    <a:pt x="50899" y="91976"/>
                                  </a:cubicBezTo>
                                  <a:close/>
                                  <a:moveTo>
                                    <a:pt x="21878" y="79028"/>
                                  </a:moveTo>
                                  <a:lnTo>
                                    <a:pt x="50899" y="79028"/>
                                  </a:lnTo>
                                  <a:cubicBezTo>
                                    <a:pt x="56852" y="79028"/>
                                    <a:pt x="61987" y="81186"/>
                                    <a:pt x="66303" y="85502"/>
                                  </a:cubicBezTo>
                                  <a:cubicBezTo>
                                    <a:pt x="70619" y="89818"/>
                                    <a:pt x="72777" y="95101"/>
                                    <a:pt x="72777" y="101352"/>
                                  </a:cubicBezTo>
                                  <a:lnTo>
                                    <a:pt x="72777" y="171450"/>
                                  </a:lnTo>
                                  <a:cubicBezTo>
                                    <a:pt x="72777" y="177403"/>
                                    <a:pt x="70619" y="182538"/>
                                    <a:pt x="66303" y="186854"/>
                                  </a:cubicBezTo>
                                  <a:cubicBezTo>
                                    <a:pt x="61987" y="191170"/>
                                    <a:pt x="56852" y="193328"/>
                                    <a:pt x="50899" y="193328"/>
                                  </a:cubicBezTo>
                                  <a:lnTo>
                                    <a:pt x="21878" y="193328"/>
                                  </a:lnTo>
                                  <a:cubicBezTo>
                                    <a:pt x="15925" y="193328"/>
                                    <a:pt x="10790" y="191170"/>
                                    <a:pt x="6474" y="186854"/>
                                  </a:cubicBezTo>
                                  <a:cubicBezTo>
                                    <a:pt x="2158" y="182538"/>
                                    <a:pt x="0" y="177403"/>
                                    <a:pt x="0" y="171450"/>
                                  </a:cubicBezTo>
                                  <a:lnTo>
                                    <a:pt x="0" y="101352"/>
                                  </a:lnTo>
                                  <a:cubicBezTo>
                                    <a:pt x="0" y="95101"/>
                                    <a:pt x="2158" y="89818"/>
                                    <a:pt x="6474" y="85502"/>
                                  </a:cubicBezTo>
                                  <a:cubicBezTo>
                                    <a:pt x="10790" y="81186"/>
                                    <a:pt x="15925" y="79028"/>
                                    <a:pt x="21878" y="79028"/>
                                  </a:cubicBezTo>
                                  <a:close/>
                                  <a:moveTo>
                                    <a:pt x="127694" y="12948"/>
                                  </a:moveTo>
                                  <a:cubicBezTo>
                                    <a:pt x="127694" y="21878"/>
                                    <a:pt x="126504" y="29468"/>
                                    <a:pt x="124123" y="35719"/>
                                  </a:cubicBezTo>
                                  <a:cubicBezTo>
                                    <a:pt x="122932" y="38695"/>
                                    <a:pt x="118021" y="47030"/>
                                    <a:pt x="109389" y="60722"/>
                                  </a:cubicBezTo>
                                  <a:cubicBezTo>
                                    <a:pt x="101650" y="72033"/>
                                    <a:pt x="97036" y="79921"/>
                                    <a:pt x="95548" y="84386"/>
                                  </a:cubicBezTo>
                                  <a:lnTo>
                                    <a:pt x="95548" y="85279"/>
                                  </a:lnTo>
                                  <a:lnTo>
                                    <a:pt x="95101" y="87064"/>
                                  </a:lnTo>
                                  <a:lnTo>
                                    <a:pt x="95101" y="165199"/>
                                  </a:lnTo>
                                  <a:cubicBezTo>
                                    <a:pt x="96589" y="171450"/>
                                    <a:pt x="99194" y="175617"/>
                                    <a:pt x="102915" y="177701"/>
                                  </a:cubicBezTo>
                                  <a:cubicBezTo>
                                    <a:pt x="106635" y="179784"/>
                                    <a:pt x="112663" y="180826"/>
                                    <a:pt x="120997" y="180826"/>
                                  </a:cubicBezTo>
                                  <a:lnTo>
                                    <a:pt x="132159" y="180826"/>
                                  </a:lnTo>
                                  <a:cubicBezTo>
                                    <a:pt x="135136" y="180529"/>
                                    <a:pt x="140047" y="180380"/>
                                    <a:pt x="146893" y="180380"/>
                                  </a:cubicBezTo>
                                  <a:lnTo>
                                    <a:pt x="157609" y="180380"/>
                                  </a:lnTo>
                                  <a:lnTo>
                                    <a:pt x="164753" y="180380"/>
                                  </a:lnTo>
                                  <a:cubicBezTo>
                                    <a:pt x="169515" y="180380"/>
                                    <a:pt x="172492" y="180082"/>
                                    <a:pt x="173682" y="179487"/>
                                  </a:cubicBezTo>
                                  <a:cubicBezTo>
                                    <a:pt x="173980" y="179487"/>
                                    <a:pt x="174426" y="179338"/>
                                    <a:pt x="175022" y="179040"/>
                                  </a:cubicBezTo>
                                  <a:cubicBezTo>
                                    <a:pt x="177105" y="178445"/>
                                    <a:pt x="178147" y="177254"/>
                                    <a:pt x="178147" y="175468"/>
                                  </a:cubicBezTo>
                                  <a:cubicBezTo>
                                    <a:pt x="178147" y="174278"/>
                                    <a:pt x="177998" y="173385"/>
                                    <a:pt x="177701" y="172789"/>
                                  </a:cubicBezTo>
                                  <a:cubicBezTo>
                                    <a:pt x="176212" y="170111"/>
                                    <a:pt x="175915" y="167432"/>
                                    <a:pt x="176808" y="164753"/>
                                  </a:cubicBezTo>
                                  <a:cubicBezTo>
                                    <a:pt x="177701" y="162372"/>
                                    <a:pt x="179040" y="160437"/>
                                    <a:pt x="180826" y="158948"/>
                                  </a:cubicBezTo>
                                  <a:cubicBezTo>
                                    <a:pt x="182910" y="158055"/>
                                    <a:pt x="184249" y="156270"/>
                                    <a:pt x="184844" y="153591"/>
                                  </a:cubicBezTo>
                                  <a:cubicBezTo>
                                    <a:pt x="184844" y="151805"/>
                                    <a:pt x="184696" y="150465"/>
                                    <a:pt x="184398" y="149572"/>
                                  </a:cubicBezTo>
                                  <a:cubicBezTo>
                                    <a:pt x="183207" y="148084"/>
                                    <a:pt x="182761" y="145703"/>
                                    <a:pt x="183059" y="142429"/>
                                  </a:cubicBezTo>
                                  <a:cubicBezTo>
                                    <a:pt x="183356" y="139154"/>
                                    <a:pt x="184547" y="136773"/>
                                    <a:pt x="186630" y="135285"/>
                                  </a:cubicBezTo>
                                  <a:cubicBezTo>
                                    <a:pt x="189012" y="133499"/>
                                    <a:pt x="190500" y="131266"/>
                                    <a:pt x="191095" y="128588"/>
                                  </a:cubicBezTo>
                                  <a:cubicBezTo>
                                    <a:pt x="191393" y="125909"/>
                                    <a:pt x="190798" y="123527"/>
                                    <a:pt x="189309" y="121444"/>
                                  </a:cubicBezTo>
                                  <a:cubicBezTo>
                                    <a:pt x="187821" y="119360"/>
                                    <a:pt x="187449" y="116681"/>
                                    <a:pt x="188193" y="113407"/>
                                  </a:cubicBezTo>
                                  <a:cubicBezTo>
                                    <a:pt x="188937" y="110133"/>
                                    <a:pt x="190351" y="107900"/>
                                    <a:pt x="192435" y="106710"/>
                                  </a:cubicBezTo>
                                  <a:cubicBezTo>
                                    <a:pt x="195709" y="104329"/>
                                    <a:pt x="197644" y="101203"/>
                                    <a:pt x="198239" y="97334"/>
                                  </a:cubicBezTo>
                                  <a:cubicBezTo>
                                    <a:pt x="198834" y="93464"/>
                                    <a:pt x="197941" y="90190"/>
                                    <a:pt x="195560" y="87511"/>
                                  </a:cubicBezTo>
                                  <a:cubicBezTo>
                                    <a:pt x="193179" y="84832"/>
                                    <a:pt x="190202" y="83195"/>
                                    <a:pt x="186630" y="82600"/>
                                  </a:cubicBezTo>
                                  <a:cubicBezTo>
                                    <a:pt x="186333" y="82302"/>
                                    <a:pt x="185737" y="82153"/>
                                    <a:pt x="184844" y="82153"/>
                                  </a:cubicBezTo>
                                  <a:lnTo>
                                    <a:pt x="184398" y="82153"/>
                                  </a:lnTo>
                                  <a:lnTo>
                                    <a:pt x="177701" y="82153"/>
                                  </a:lnTo>
                                  <a:lnTo>
                                    <a:pt x="167878" y="82153"/>
                                  </a:lnTo>
                                  <a:cubicBezTo>
                                    <a:pt x="159544" y="82153"/>
                                    <a:pt x="151060" y="81707"/>
                                    <a:pt x="142428" y="80814"/>
                                  </a:cubicBezTo>
                                  <a:lnTo>
                                    <a:pt x="140643" y="80814"/>
                                  </a:lnTo>
                                  <a:cubicBezTo>
                                    <a:pt x="139452" y="80516"/>
                                    <a:pt x="137964" y="79772"/>
                                    <a:pt x="136178" y="78581"/>
                                  </a:cubicBezTo>
                                  <a:cubicBezTo>
                                    <a:pt x="135285" y="77093"/>
                                    <a:pt x="134838" y="75456"/>
                                    <a:pt x="134838" y="73670"/>
                                  </a:cubicBezTo>
                                  <a:lnTo>
                                    <a:pt x="134838" y="68759"/>
                                  </a:lnTo>
                                  <a:cubicBezTo>
                                    <a:pt x="134838" y="65484"/>
                                    <a:pt x="135136" y="63103"/>
                                    <a:pt x="135731" y="61615"/>
                                  </a:cubicBezTo>
                                  <a:cubicBezTo>
                                    <a:pt x="136326" y="58043"/>
                                    <a:pt x="137815" y="54025"/>
                                    <a:pt x="140196" y="49560"/>
                                  </a:cubicBezTo>
                                  <a:cubicBezTo>
                                    <a:pt x="142875" y="43904"/>
                                    <a:pt x="144363" y="39439"/>
                                    <a:pt x="144661" y="36165"/>
                                  </a:cubicBezTo>
                                  <a:cubicBezTo>
                                    <a:pt x="145554" y="27236"/>
                                    <a:pt x="141833" y="19794"/>
                                    <a:pt x="133499" y="13841"/>
                                  </a:cubicBezTo>
                                  <a:cubicBezTo>
                                    <a:pt x="132308" y="13246"/>
                                    <a:pt x="130373" y="12948"/>
                                    <a:pt x="127694" y="12948"/>
                                  </a:cubicBezTo>
                                  <a:close/>
                                  <a:moveTo>
                                    <a:pt x="129927" y="0"/>
                                  </a:moveTo>
                                  <a:cubicBezTo>
                                    <a:pt x="133796" y="0"/>
                                    <a:pt x="137368" y="1191"/>
                                    <a:pt x="140643" y="3572"/>
                                  </a:cubicBezTo>
                                  <a:cubicBezTo>
                                    <a:pt x="153442" y="11906"/>
                                    <a:pt x="159097" y="23217"/>
                                    <a:pt x="157609" y="37505"/>
                                  </a:cubicBezTo>
                                  <a:cubicBezTo>
                                    <a:pt x="156716" y="42565"/>
                                    <a:pt x="154781" y="48220"/>
                                    <a:pt x="151805" y="54471"/>
                                  </a:cubicBezTo>
                                  <a:cubicBezTo>
                                    <a:pt x="151507" y="55066"/>
                                    <a:pt x="150837" y="56629"/>
                                    <a:pt x="149795" y="59159"/>
                                  </a:cubicBezTo>
                                  <a:cubicBezTo>
                                    <a:pt x="148754" y="61689"/>
                                    <a:pt x="148084" y="63550"/>
                                    <a:pt x="147786" y="64740"/>
                                  </a:cubicBezTo>
                                  <a:lnTo>
                                    <a:pt x="147786" y="68759"/>
                                  </a:lnTo>
                                  <a:cubicBezTo>
                                    <a:pt x="156716" y="69354"/>
                                    <a:pt x="163413" y="69652"/>
                                    <a:pt x="167878" y="69652"/>
                                  </a:cubicBezTo>
                                  <a:lnTo>
                                    <a:pt x="177701" y="69652"/>
                                  </a:lnTo>
                                  <a:lnTo>
                                    <a:pt x="184844" y="69652"/>
                                  </a:lnTo>
                                  <a:lnTo>
                                    <a:pt x="188416" y="69652"/>
                                  </a:lnTo>
                                  <a:cubicBezTo>
                                    <a:pt x="195560" y="70545"/>
                                    <a:pt x="201216" y="73968"/>
                                    <a:pt x="205383" y="79921"/>
                                  </a:cubicBezTo>
                                  <a:cubicBezTo>
                                    <a:pt x="209848" y="85279"/>
                                    <a:pt x="211634" y="91678"/>
                                    <a:pt x="210741" y="99120"/>
                                  </a:cubicBezTo>
                                  <a:cubicBezTo>
                                    <a:pt x="209848" y="105668"/>
                                    <a:pt x="206573" y="111323"/>
                                    <a:pt x="200918" y="116086"/>
                                  </a:cubicBezTo>
                                  <a:cubicBezTo>
                                    <a:pt x="203299" y="120253"/>
                                    <a:pt x="204192" y="124867"/>
                                    <a:pt x="203597" y="129927"/>
                                  </a:cubicBezTo>
                                  <a:cubicBezTo>
                                    <a:pt x="202704" y="135880"/>
                                    <a:pt x="200174" y="140643"/>
                                    <a:pt x="196007" y="144214"/>
                                  </a:cubicBezTo>
                                  <a:lnTo>
                                    <a:pt x="196007" y="144661"/>
                                  </a:lnTo>
                                  <a:cubicBezTo>
                                    <a:pt x="197495" y="147935"/>
                                    <a:pt x="197941" y="151507"/>
                                    <a:pt x="197346" y="155377"/>
                                  </a:cubicBezTo>
                                  <a:cubicBezTo>
                                    <a:pt x="196453" y="160734"/>
                                    <a:pt x="193923" y="165050"/>
                                    <a:pt x="189756" y="168325"/>
                                  </a:cubicBezTo>
                                  <a:cubicBezTo>
                                    <a:pt x="190946" y="170706"/>
                                    <a:pt x="191244" y="173682"/>
                                    <a:pt x="190649" y="177254"/>
                                  </a:cubicBezTo>
                                  <a:cubicBezTo>
                                    <a:pt x="190053" y="184100"/>
                                    <a:pt x="186333" y="188714"/>
                                    <a:pt x="179487" y="191095"/>
                                  </a:cubicBezTo>
                                  <a:cubicBezTo>
                                    <a:pt x="176212" y="192584"/>
                                    <a:pt x="171301" y="193328"/>
                                    <a:pt x="164753" y="193328"/>
                                  </a:cubicBezTo>
                                  <a:lnTo>
                                    <a:pt x="157609" y="193328"/>
                                  </a:lnTo>
                                  <a:cubicBezTo>
                                    <a:pt x="155525" y="193030"/>
                                    <a:pt x="151953" y="192881"/>
                                    <a:pt x="146893" y="192881"/>
                                  </a:cubicBezTo>
                                  <a:cubicBezTo>
                                    <a:pt x="145107" y="192881"/>
                                    <a:pt x="142577" y="192956"/>
                                    <a:pt x="139303" y="193105"/>
                                  </a:cubicBezTo>
                                  <a:cubicBezTo>
                                    <a:pt x="136029" y="193253"/>
                                    <a:pt x="133648" y="193328"/>
                                    <a:pt x="132159" y="193328"/>
                                  </a:cubicBezTo>
                                  <a:cubicBezTo>
                                    <a:pt x="130671" y="193328"/>
                                    <a:pt x="128662" y="193402"/>
                                    <a:pt x="126132" y="193551"/>
                                  </a:cubicBezTo>
                                  <a:cubicBezTo>
                                    <a:pt x="123602" y="193700"/>
                                    <a:pt x="121741" y="193774"/>
                                    <a:pt x="120551" y="193774"/>
                                  </a:cubicBezTo>
                                  <a:cubicBezTo>
                                    <a:pt x="114300" y="193774"/>
                                    <a:pt x="109017" y="193328"/>
                                    <a:pt x="104701" y="192435"/>
                                  </a:cubicBezTo>
                                  <a:cubicBezTo>
                                    <a:pt x="100385" y="191542"/>
                                    <a:pt x="95994" y="189012"/>
                                    <a:pt x="91529" y="184845"/>
                                  </a:cubicBezTo>
                                  <a:cubicBezTo>
                                    <a:pt x="87064" y="180677"/>
                                    <a:pt x="83939" y="174873"/>
                                    <a:pt x="82153" y="167432"/>
                                  </a:cubicBezTo>
                                  <a:lnTo>
                                    <a:pt x="82153" y="166985"/>
                                  </a:lnTo>
                                  <a:cubicBezTo>
                                    <a:pt x="82451" y="166688"/>
                                    <a:pt x="82600" y="166390"/>
                                    <a:pt x="82600" y="166092"/>
                                  </a:cubicBezTo>
                                  <a:lnTo>
                                    <a:pt x="82600" y="85725"/>
                                  </a:lnTo>
                                  <a:lnTo>
                                    <a:pt x="82600" y="83493"/>
                                  </a:lnTo>
                                  <a:lnTo>
                                    <a:pt x="83493" y="80367"/>
                                  </a:lnTo>
                                  <a:cubicBezTo>
                                    <a:pt x="84683" y="76498"/>
                                    <a:pt x="89892" y="67568"/>
                                    <a:pt x="99119" y="53578"/>
                                  </a:cubicBezTo>
                                  <a:cubicBezTo>
                                    <a:pt x="107156" y="40184"/>
                                    <a:pt x="111472" y="32742"/>
                                    <a:pt x="112068" y="31254"/>
                                  </a:cubicBezTo>
                                  <a:cubicBezTo>
                                    <a:pt x="114151" y="25896"/>
                                    <a:pt x="115193" y="18604"/>
                                    <a:pt x="115193" y="9376"/>
                                  </a:cubicBezTo>
                                  <a:cubicBezTo>
                                    <a:pt x="114895" y="6697"/>
                                    <a:pt x="115937" y="4614"/>
                                    <a:pt x="118318" y="3125"/>
                                  </a:cubicBezTo>
                                  <a:lnTo>
                                    <a:pt x="119658" y="2232"/>
                                  </a:lnTo>
                                  <a:cubicBezTo>
                                    <a:pt x="120848" y="1637"/>
                                    <a:pt x="122411" y="1116"/>
                                    <a:pt x="124346" y="670"/>
                                  </a:cubicBezTo>
                                  <a:cubicBezTo>
                                    <a:pt x="126281" y="223"/>
                                    <a:pt x="128141" y="0"/>
                                    <a:pt x="129927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rot="0" spcFirstLastPara="0" vert="horz" wrap="square" lIns="57150" tIns="28575" rIns="57150" bIns="28575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1" name="Freeform 94"/>
                          <wps:cNvSpPr/>
                          <wps:spPr>
                            <a:xfrm>
                              <a:off x="560516" y="4158540"/>
                              <a:ext cx="199301" cy="1984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4490" h="203597">
                                  <a:moveTo>
                                    <a:pt x="6251" y="190649"/>
                                  </a:moveTo>
                                  <a:lnTo>
                                    <a:pt x="196900" y="190649"/>
                                  </a:lnTo>
                                  <a:cubicBezTo>
                                    <a:pt x="201067" y="190649"/>
                                    <a:pt x="203151" y="192732"/>
                                    <a:pt x="203151" y="196899"/>
                                  </a:cubicBezTo>
                                  <a:cubicBezTo>
                                    <a:pt x="203151" y="201364"/>
                                    <a:pt x="201067" y="203597"/>
                                    <a:pt x="196900" y="203597"/>
                                  </a:cubicBezTo>
                                  <a:lnTo>
                                    <a:pt x="6251" y="203597"/>
                                  </a:lnTo>
                                  <a:cubicBezTo>
                                    <a:pt x="2084" y="203597"/>
                                    <a:pt x="0" y="201364"/>
                                    <a:pt x="0" y="196899"/>
                                  </a:cubicBezTo>
                                  <a:cubicBezTo>
                                    <a:pt x="0" y="192732"/>
                                    <a:pt x="2084" y="190649"/>
                                    <a:pt x="6251" y="190649"/>
                                  </a:cubicBezTo>
                                  <a:close/>
                                  <a:moveTo>
                                    <a:pt x="23218" y="82599"/>
                                  </a:moveTo>
                                  <a:cubicBezTo>
                                    <a:pt x="20836" y="82599"/>
                                    <a:pt x="18678" y="83567"/>
                                    <a:pt x="16743" y="85501"/>
                                  </a:cubicBezTo>
                                  <a:cubicBezTo>
                                    <a:pt x="14809" y="87436"/>
                                    <a:pt x="13841" y="89594"/>
                                    <a:pt x="13841" y="91975"/>
                                  </a:cubicBezTo>
                                  <a:lnTo>
                                    <a:pt x="13841" y="155823"/>
                                  </a:lnTo>
                                  <a:cubicBezTo>
                                    <a:pt x="13841" y="158502"/>
                                    <a:pt x="14809" y="160734"/>
                                    <a:pt x="16743" y="162520"/>
                                  </a:cubicBezTo>
                                  <a:cubicBezTo>
                                    <a:pt x="18678" y="164306"/>
                                    <a:pt x="20836" y="165199"/>
                                    <a:pt x="23218" y="165199"/>
                                  </a:cubicBezTo>
                                  <a:lnTo>
                                    <a:pt x="39737" y="165199"/>
                                  </a:lnTo>
                                  <a:cubicBezTo>
                                    <a:pt x="42119" y="165199"/>
                                    <a:pt x="44202" y="164306"/>
                                    <a:pt x="45988" y="162520"/>
                                  </a:cubicBezTo>
                                  <a:cubicBezTo>
                                    <a:pt x="47774" y="160734"/>
                                    <a:pt x="48667" y="158502"/>
                                    <a:pt x="48667" y="155823"/>
                                  </a:cubicBezTo>
                                  <a:lnTo>
                                    <a:pt x="48667" y="91975"/>
                                  </a:lnTo>
                                  <a:cubicBezTo>
                                    <a:pt x="48667" y="89594"/>
                                    <a:pt x="47774" y="87436"/>
                                    <a:pt x="45988" y="85501"/>
                                  </a:cubicBezTo>
                                  <a:cubicBezTo>
                                    <a:pt x="44202" y="83567"/>
                                    <a:pt x="42119" y="82599"/>
                                    <a:pt x="39737" y="82599"/>
                                  </a:cubicBezTo>
                                  <a:close/>
                                  <a:moveTo>
                                    <a:pt x="23218" y="70098"/>
                                  </a:moveTo>
                                  <a:lnTo>
                                    <a:pt x="39737" y="70098"/>
                                  </a:lnTo>
                                  <a:cubicBezTo>
                                    <a:pt x="45691" y="70098"/>
                                    <a:pt x="50825" y="72256"/>
                                    <a:pt x="55141" y="76572"/>
                                  </a:cubicBezTo>
                                  <a:cubicBezTo>
                                    <a:pt x="59457" y="80888"/>
                                    <a:pt x="61615" y="86022"/>
                                    <a:pt x="61615" y="91975"/>
                                  </a:cubicBezTo>
                                  <a:lnTo>
                                    <a:pt x="61615" y="155823"/>
                                  </a:lnTo>
                                  <a:cubicBezTo>
                                    <a:pt x="61615" y="162074"/>
                                    <a:pt x="59457" y="167357"/>
                                    <a:pt x="55141" y="171673"/>
                                  </a:cubicBezTo>
                                  <a:cubicBezTo>
                                    <a:pt x="50825" y="175989"/>
                                    <a:pt x="45691" y="178147"/>
                                    <a:pt x="39737" y="178147"/>
                                  </a:cubicBezTo>
                                  <a:lnTo>
                                    <a:pt x="23218" y="178147"/>
                                  </a:lnTo>
                                  <a:cubicBezTo>
                                    <a:pt x="17264" y="178147"/>
                                    <a:pt x="12130" y="175989"/>
                                    <a:pt x="7814" y="171673"/>
                                  </a:cubicBezTo>
                                  <a:cubicBezTo>
                                    <a:pt x="3498" y="167357"/>
                                    <a:pt x="1340" y="162074"/>
                                    <a:pt x="1340" y="155823"/>
                                  </a:cubicBezTo>
                                  <a:lnTo>
                                    <a:pt x="1340" y="91975"/>
                                  </a:lnTo>
                                  <a:cubicBezTo>
                                    <a:pt x="1340" y="86022"/>
                                    <a:pt x="3498" y="80888"/>
                                    <a:pt x="7814" y="76572"/>
                                  </a:cubicBezTo>
                                  <a:cubicBezTo>
                                    <a:pt x="12130" y="72256"/>
                                    <a:pt x="17264" y="70098"/>
                                    <a:pt x="23218" y="70098"/>
                                  </a:cubicBezTo>
                                  <a:close/>
                                  <a:moveTo>
                                    <a:pt x="162967" y="49113"/>
                                  </a:moveTo>
                                  <a:cubicBezTo>
                                    <a:pt x="164455" y="48220"/>
                                    <a:pt x="165944" y="48220"/>
                                    <a:pt x="167432" y="49113"/>
                                  </a:cubicBezTo>
                                  <a:cubicBezTo>
                                    <a:pt x="168027" y="50304"/>
                                    <a:pt x="168325" y="51197"/>
                                    <a:pt x="168325" y="51792"/>
                                  </a:cubicBezTo>
                                  <a:cubicBezTo>
                                    <a:pt x="168325" y="52090"/>
                                    <a:pt x="168027" y="52834"/>
                                    <a:pt x="167432" y="54024"/>
                                  </a:cubicBezTo>
                                  <a:cubicBezTo>
                                    <a:pt x="166837" y="54620"/>
                                    <a:pt x="166093" y="54917"/>
                                    <a:pt x="165200" y="54917"/>
                                  </a:cubicBezTo>
                                  <a:cubicBezTo>
                                    <a:pt x="164307" y="54917"/>
                                    <a:pt x="163562" y="54620"/>
                                    <a:pt x="162967" y="54024"/>
                                  </a:cubicBezTo>
                                  <a:cubicBezTo>
                                    <a:pt x="162372" y="52834"/>
                                    <a:pt x="162074" y="52090"/>
                                    <a:pt x="162074" y="51792"/>
                                  </a:cubicBezTo>
                                  <a:cubicBezTo>
                                    <a:pt x="162074" y="51197"/>
                                    <a:pt x="162372" y="50304"/>
                                    <a:pt x="162967" y="49113"/>
                                  </a:cubicBezTo>
                                  <a:close/>
                                  <a:moveTo>
                                    <a:pt x="96441" y="47774"/>
                                  </a:moveTo>
                                  <a:cubicBezTo>
                                    <a:pt x="93762" y="47774"/>
                                    <a:pt x="91530" y="48666"/>
                                    <a:pt x="89744" y="50452"/>
                                  </a:cubicBezTo>
                                  <a:cubicBezTo>
                                    <a:pt x="87958" y="52238"/>
                                    <a:pt x="87065" y="54471"/>
                                    <a:pt x="87065" y="57150"/>
                                  </a:cubicBezTo>
                                  <a:lnTo>
                                    <a:pt x="87065" y="155823"/>
                                  </a:lnTo>
                                  <a:cubicBezTo>
                                    <a:pt x="87065" y="158502"/>
                                    <a:pt x="87958" y="160734"/>
                                    <a:pt x="89744" y="162520"/>
                                  </a:cubicBezTo>
                                  <a:cubicBezTo>
                                    <a:pt x="91530" y="164306"/>
                                    <a:pt x="93762" y="165199"/>
                                    <a:pt x="96441" y="165199"/>
                                  </a:cubicBezTo>
                                  <a:lnTo>
                                    <a:pt x="112514" y="165199"/>
                                  </a:lnTo>
                                  <a:cubicBezTo>
                                    <a:pt x="115193" y="165199"/>
                                    <a:pt x="117426" y="164306"/>
                                    <a:pt x="119212" y="162520"/>
                                  </a:cubicBezTo>
                                  <a:cubicBezTo>
                                    <a:pt x="120998" y="160734"/>
                                    <a:pt x="121891" y="158502"/>
                                    <a:pt x="121891" y="155823"/>
                                  </a:cubicBezTo>
                                  <a:lnTo>
                                    <a:pt x="121891" y="57150"/>
                                  </a:lnTo>
                                  <a:cubicBezTo>
                                    <a:pt x="121891" y="54471"/>
                                    <a:pt x="120998" y="52238"/>
                                    <a:pt x="119212" y="50452"/>
                                  </a:cubicBezTo>
                                  <a:cubicBezTo>
                                    <a:pt x="117426" y="48666"/>
                                    <a:pt x="115193" y="47774"/>
                                    <a:pt x="112514" y="47774"/>
                                  </a:cubicBezTo>
                                  <a:close/>
                                  <a:moveTo>
                                    <a:pt x="96441" y="35272"/>
                                  </a:moveTo>
                                  <a:lnTo>
                                    <a:pt x="112514" y="35272"/>
                                  </a:lnTo>
                                  <a:cubicBezTo>
                                    <a:pt x="118468" y="35272"/>
                                    <a:pt x="123602" y="37430"/>
                                    <a:pt x="127918" y="41746"/>
                                  </a:cubicBezTo>
                                  <a:cubicBezTo>
                                    <a:pt x="132234" y="46062"/>
                                    <a:pt x="134392" y="51197"/>
                                    <a:pt x="134392" y="57150"/>
                                  </a:cubicBezTo>
                                  <a:lnTo>
                                    <a:pt x="134392" y="155823"/>
                                  </a:lnTo>
                                  <a:cubicBezTo>
                                    <a:pt x="134392" y="162074"/>
                                    <a:pt x="132234" y="167357"/>
                                    <a:pt x="127918" y="171673"/>
                                  </a:cubicBezTo>
                                  <a:cubicBezTo>
                                    <a:pt x="123602" y="175989"/>
                                    <a:pt x="118468" y="178147"/>
                                    <a:pt x="112514" y="178147"/>
                                  </a:cubicBezTo>
                                  <a:lnTo>
                                    <a:pt x="96441" y="178147"/>
                                  </a:lnTo>
                                  <a:cubicBezTo>
                                    <a:pt x="90190" y="178147"/>
                                    <a:pt x="84907" y="175989"/>
                                    <a:pt x="80591" y="171673"/>
                                  </a:cubicBezTo>
                                  <a:cubicBezTo>
                                    <a:pt x="76275" y="167357"/>
                                    <a:pt x="74117" y="162074"/>
                                    <a:pt x="74117" y="155823"/>
                                  </a:cubicBezTo>
                                  <a:lnTo>
                                    <a:pt x="74117" y="57150"/>
                                  </a:lnTo>
                                  <a:cubicBezTo>
                                    <a:pt x="74117" y="51197"/>
                                    <a:pt x="76275" y="46062"/>
                                    <a:pt x="80591" y="41746"/>
                                  </a:cubicBezTo>
                                  <a:cubicBezTo>
                                    <a:pt x="84907" y="37430"/>
                                    <a:pt x="90190" y="35272"/>
                                    <a:pt x="96441" y="35272"/>
                                  </a:cubicBezTo>
                                  <a:close/>
                                  <a:moveTo>
                                    <a:pt x="170557" y="19199"/>
                                  </a:moveTo>
                                  <a:lnTo>
                                    <a:pt x="177701" y="19199"/>
                                  </a:lnTo>
                                  <a:cubicBezTo>
                                    <a:pt x="179785" y="19199"/>
                                    <a:pt x="180826" y="20240"/>
                                    <a:pt x="180826" y="22324"/>
                                  </a:cubicBezTo>
                                  <a:cubicBezTo>
                                    <a:pt x="180826" y="24408"/>
                                    <a:pt x="179785" y="25449"/>
                                    <a:pt x="177701" y="25449"/>
                                  </a:cubicBezTo>
                                  <a:lnTo>
                                    <a:pt x="170557" y="25449"/>
                                  </a:lnTo>
                                  <a:cubicBezTo>
                                    <a:pt x="169367" y="25449"/>
                                    <a:pt x="168623" y="25598"/>
                                    <a:pt x="168325" y="25896"/>
                                  </a:cubicBezTo>
                                  <a:lnTo>
                                    <a:pt x="168771" y="44648"/>
                                  </a:lnTo>
                                  <a:cubicBezTo>
                                    <a:pt x="168771" y="46732"/>
                                    <a:pt x="167730" y="47774"/>
                                    <a:pt x="165646" y="47774"/>
                                  </a:cubicBezTo>
                                  <a:cubicBezTo>
                                    <a:pt x="163860" y="47774"/>
                                    <a:pt x="162967" y="46732"/>
                                    <a:pt x="162967" y="44648"/>
                                  </a:cubicBezTo>
                                  <a:lnTo>
                                    <a:pt x="162967" y="25449"/>
                                  </a:lnTo>
                                  <a:cubicBezTo>
                                    <a:pt x="162967" y="21282"/>
                                    <a:pt x="165497" y="19199"/>
                                    <a:pt x="170557" y="19199"/>
                                  </a:cubicBezTo>
                                  <a:close/>
                                  <a:moveTo>
                                    <a:pt x="166093" y="12948"/>
                                  </a:moveTo>
                                  <a:cubicBezTo>
                                    <a:pt x="163711" y="12948"/>
                                    <a:pt x="161553" y="13841"/>
                                    <a:pt x="159618" y="15627"/>
                                  </a:cubicBezTo>
                                  <a:cubicBezTo>
                                    <a:pt x="157684" y="17413"/>
                                    <a:pt x="156716" y="19645"/>
                                    <a:pt x="156716" y="22324"/>
                                  </a:cubicBezTo>
                                  <a:lnTo>
                                    <a:pt x="156716" y="155823"/>
                                  </a:lnTo>
                                  <a:cubicBezTo>
                                    <a:pt x="156716" y="158502"/>
                                    <a:pt x="157684" y="160734"/>
                                    <a:pt x="159618" y="162520"/>
                                  </a:cubicBezTo>
                                  <a:cubicBezTo>
                                    <a:pt x="161553" y="164306"/>
                                    <a:pt x="163711" y="165199"/>
                                    <a:pt x="166093" y="165199"/>
                                  </a:cubicBezTo>
                                  <a:lnTo>
                                    <a:pt x="182612" y="165199"/>
                                  </a:lnTo>
                                  <a:cubicBezTo>
                                    <a:pt x="184994" y="165199"/>
                                    <a:pt x="187077" y="164306"/>
                                    <a:pt x="188863" y="162520"/>
                                  </a:cubicBezTo>
                                  <a:cubicBezTo>
                                    <a:pt x="190649" y="160734"/>
                                    <a:pt x="191542" y="158502"/>
                                    <a:pt x="191542" y="155823"/>
                                  </a:cubicBezTo>
                                  <a:lnTo>
                                    <a:pt x="191542" y="22324"/>
                                  </a:lnTo>
                                  <a:cubicBezTo>
                                    <a:pt x="191542" y="19645"/>
                                    <a:pt x="190649" y="17413"/>
                                    <a:pt x="188863" y="15627"/>
                                  </a:cubicBezTo>
                                  <a:cubicBezTo>
                                    <a:pt x="187077" y="13841"/>
                                    <a:pt x="184994" y="12948"/>
                                    <a:pt x="182612" y="12948"/>
                                  </a:cubicBezTo>
                                  <a:close/>
                                  <a:moveTo>
                                    <a:pt x="166093" y="0"/>
                                  </a:moveTo>
                                  <a:lnTo>
                                    <a:pt x="182612" y="0"/>
                                  </a:lnTo>
                                  <a:cubicBezTo>
                                    <a:pt x="188566" y="0"/>
                                    <a:pt x="193700" y="2232"/>
                                    <a:pt x="198016" y="6697"/>
                                  </a:cubicBezTo>
                                  <a:cubicBezTo>
                                    <a:pt x="202332" y="11162"/>
                                    <a:pt x="204490" y="16371"/>
                                    <a:pt x="204490" y="22324"/>
                                  </a:cubicBezTo>
                                  <a:lnTo>
                                    <a:pt x="204490" y="155823"/>
                                  </a:lnTo>
                                  <a:cubicBezTo>
                                    <a:pt x="204490" y="162074"/>
                                    <a:pt x="202332" y="167357"/>
                                    <a:pt x="198016" y="171673"/>
                                  </a:cubicBezTo>
                                  <a:cubicBezTo>
                                    <a:pt x="193700" y="175989"/>
                                    <a:pt x="188566" y="178147"/>
                                    <a:pt x="182612" y="178147"/>
                                  </a:cubicBezTo>
                                  <a:lnTo>
                                    <a:pt x="166093" y="178147"/>
                                  </a:lnTo>
                                  <a:cubicBezTo>
                                    <a:pt x="160139" y="178147"/>
                                    <a:pt x="155005" y="175989"/>
                                    <a:pt x="150689" y="171673"/>
                                  </a:cubicBezTo>
                                  <a:cubicBezTo>
                                    <a:pt x="146373" y="167357"/>
                                    <a:pt x="144215" y="162074"/>
                                    <a:pt x="144215" y="155823"/>
                                  </a:cubicBezTo>
                                  <a:lnTo>
                                    <a:pt x="144215" y="22324"/>
                                  </a:lnTo>
                                  <a:cubicBezTo>
                                    <a:pt x="144215" y="16371"/>
                                    <a:pt x="146373" y="11162"/>
                                    <a:pt x="150689" y="6697"/>
                                  </a:cubicBezTo>
                                  <a:cubicBezTo>
                                    <a:pt x="155005" y="2232"/>
                                    <a:pt x="160139" y="0"/>
                                    <a:pt x="16609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rot="0" spcFirstLastPara="0" vert="horz" wrap="square" lIns="57150" tIns="28575" rIns="57150" bIns="28575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42" name="组合 42"/>
                          <wpg:cNvGrpSpPr/>
                          <wpg:grpSpPr>
                            <a:xfrm>
                              <a:off x="552144" y="2243938"/>
                              <a:ext cx="221606" cy="168043"/>
                              <a:chOff x="552144" y="2243938"/>
                              <a:chExt cx="221606" cy="168043"/>
                            </a:xfrm>
                            <a:grpFill/>
                          </wpg:grpSpPr>
                          <wps:wsp>
                            <wps:cNvPr id="43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2144" y="2243938"/>
                                <a:ext cx="212547" cy="15276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56" y="48"/>
                                  </a:cxn>
                                  <a:cxn ang="0">
                                    <a:pos x="250" y="34"/>
                                  </a:cxn>
                                  <a:cxn ang="0">
                                    <a:pos x="238" y="24"/>
                                  </a:cxn>
                                  <a:cxn ang="0">
                                    <a:pos x="134" y="0"/>
                                  </a:cxn>
                                  <a:cxn ang="0">
                                    <a:pos x="128" y="0"/>
                                  </a:cxn>
                                  <a:cxn ang="0">
                                    <a:pos x="18" y="24"/>
                                  </a:cxn>
                                  <a:cxn ang="0">
                                    <a:pos x="12" y="28"/>
                                  </a:cxn>
                                  <a:cxn ang="0">
                                    <a:pos x="2" y="40"/>
                                  </a:cxn>
                                  <a:cxn ang="0">
                                    <a:pos x="0" y="48"/>
                                  </a:cxn>
                                  <a:cxn ang="0">
                                    <a:pos x="6" y="62"/>
                                  </a:cxn>
                                  <a:cxn ang="0">
                                    <a:pos x="18" y="72"/>
                                  </a:cxn>
                                  <a:cxn ang="0">
                                    <a:pos x="40" y="144"/>
                                  </a:cxn>
                                  <a:cxn ang="0">
                                    <a:pos x="42" y="152"/>
                                  </a:cxn>
                                  <a:cxn ang="0">
                                    <a:pos x="52" y="166"/>
                                  </a:cxn>
                                  <a:cxn ang="0">
                                    <a:pos x="72" y="176"/>
                                  </a:cxn>
                                  <a:cxn ang="0">
                                    <a:pos x="106" y="184"/>
                                  </a:cxn>
                                  <a:cxn ang="0">
                                    <a:pos x="128" y="184"/>
                                  </a:cxn>
                                  <a:cxn ang="0">
                                    <a:pos x="168" y="180"/>
                                  </a:cxn>
                                  <a:cxn ang="0">
                                    <a:pos x="196" y="172"/>
                                  </a:cxn>
                                  <a:cxn ang="0">
                                    <a:pos x="212" y="160"/>
                                  </a:cxn>
                                  <a:cxn ang="0">
                                    <a:pos x="216" y="144"/>
                                  </a:cxn>
                                  <a:cxn ang="0">
                                    <a:pos x="238" y="72"/>
                                  </a:cxn>
                                  <a:cxn ang="0">
                                    <a:pos x="244" y="68"/>
                                  </a:cxn>
                                  <a:cxn ang="0">
                                    <a:pos x="254" y="56"/>
                                  </a:cxn>
                                  <a:cxn ang="0">
                                    <a:pos x="200" y="144"/>
                                  </a:cxn>
                                  <a:cxn ang="0">
                                    <a:pos x="198" y="148"/>
                                  </a:cxn>
                                  <a:cxn ang="0">
                                    <a:pos x="190" y="156"/>
                                  </a:cxn>
                                  <a:cxn ang="0">
                                    <a:pos x="172" y="162"/>
                                  </a:cxn>
                                  <a:cxn ang="0">
                                    <a:pos x="144" y="168"/>
                                  </a:cxn>
                                  <a:cxn ang="0">
                                    <a:pos x="128" y="168"/>
                                  </a:cxn>
                                  <a:cxn ang="0">
                                    <a:pos x="96" y="166"/>
                                  </a:cxn>
                                  <a:cxn ang="0">
                                    <a:pos x="74" y="160"/>
                                  </a:cxn>
                                  <a:cxn ang="0">
                                    <a:pos x="60" y="152"/>
                                  </a:cxn>
                                  <a:cxn ang="0">
                                    <a:pos x="56" y="144"/>
                                  </a:cxn>
                                  <a:cxn ang="0">
                                    <a:pos x="122" y="96"/>
                                  </a:cxn>
                                  <a:cxn ang="0">
                                    <a:pos x="128" y="96"/>
                                  </a:cxn>
                                  <a:cxn ang="0">
                                    <a:pos x="134" y="96"/>
                                  </a:cxn>
                                  <a:cxn ang="0">
                                    <a:pos x="200" y="144"/>
                                  </a:cxn>
                                  <a:cxn ang="0">
                                    <a:pos x="130" y="80"/>
                                  </a:cxn>
                                  <a:cxn ang="0">
                                    <a:pos x="128" y="80"/>
                                  </a:cxn>
                                  <a:cxn ang="0">
                                    <a:pos x="22" y="56"/>
                                  </a:cxn>
                                  <a:cxn ang="0">
                                    <a:pos x="18" y="52"/>
                                  </a:cxn>
                                  <a:cxn ang="0">
                                    <a:pos x="16" y="48"/>
                                  </a:cxn>
                                  <a:cxn ang="0">
                                    <a:pos x="22" y="40"/>
                                  </a:cxn>
                                  <a:cxn ang="0">
                                    <a:pos x="126" y="16"/>
                                  </a:cxn>
                                  <a:cxn ang="0">
                                    <a:pos x="128" y="16"/>
                                  </a:cxn>
                                  <a:cxn ang="0">
                                    <a:pos x="234" y="40"/>
                                  </a:cxn>
                                  <a:cxn ang="0">
                                    <a:pos x="238" y="44"/>
                                  </a:cxn>
                                  <a:cxn ang="0">
                                    <a:pos x="240" y="48"/>
                                  </a:cxn>
                                  <a:cxn ang="0">
                                    <a:pos x="234" y="56"/>
                                  </a:cxn>
                                </a:cxnLst>
                                <a:rect l="0" t="0" r="r" b="b"/>
                                <a:pathLst>
                                  <a:path w="256" h="184">
                                    <a:moveTo>
                                      <a:pt x="256" y="48"/>
                                    </a:moveTo>
                                    <a:lnTo>
                                      <a:pt x="256" y="48"/>
                                    </a:lnTo>
                                    <a:lnTo>
                                      <a:pt x="254" y="40"/>
                                    </a:lnTo>
                                    <a:lnTo>
                                      <a:pt x="250" y="34"/>
                                    </a:lnTo>
                                    <a:lnTo>
                                      <a:pt x="244" y="28"/>
                                    </a:lnTo>
                                    <a:lnTo>
                                      <a:pt x="238" y="2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8" y="24"/>
                                    </a:lnTo>
                                    <a:lnTo>
                                      <a:pt x="18" y="24"/>
                                    </a:lnTo>
                                    <a:lnTo>
                                      <a:pt x="12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2" y="40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6" y="62"/>
                                    </a:lnTo>
                                    <a:lnTo>
                                      <a:pt x="12" y="68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40" y="7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2" y="152"/>
                                    </a:lnTo>
                                    <a:lnTo>
                                      <a:pt x="44" y="160"/>
                                    </a:lnTo>
                                    <a:lnTo>
                                      <a:pt x="52" y="166"/>
                                    </a:lnTo>
                                    <a:lnTo>
                                      <a:pt x="60" y="172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88" y="180"/>
                                    </a:lnTo>
                                    <a:lnTo>
                                      <a:pt x="106" y="184"/>
                                    </a:lnTo>
                                    <a:lnTo>
                                      <a:pt x="128" y="184"/>
                                    </a:lnTo>
                                    <a:lnTo>
                                      <a:pt x="128" y="184"/>
                                    </a:lnTo>
                                    <a:lnTo>
                                      <a:pt x="150" y="184"/>
                                    </a:lnTo>
                                    <a:lnTo>
                                      <a:pt x="168" y="180"/>
                                    </a:lnTo>
                                    <a:lnTo>
                                      <a:pt x="184" y="176"/>
                                    </a:lnTo>
                                    <a:lnTo>
                                      <a:pt x="196" y="172"/>
                                    </a:lnTo>
                                    <a:lnTo>
                                      <a:pt x="204" y="166"/>
                                    </a:lnTo>
                                    <a:lnTo>
                                      <a:pt x="212" y="160"/>
                                    </a:lnTo>
                                    <a:lnTo>
                                      <a:pt x="214" y="152"/>
                                    </a:lnTo>
                                    <a:lnTo>
                                      <a:pt x="216" y="144"/>
                                    </a:lnTo>
                                    <a:lnTo>
                                      <a:pt x="216" y="76"/>
                                    </a:lnTo>
                                    <a:lnTo>
                                      <a:pt x="238" y="72"/>
                                    </a:lnTo>
                                    <a:lnTo>
                                      <a:pt x="238" y="72"/>
                                    </a:lnTo>
                                    <a:lnTo>
                                      <a:pt x="244" y="68"/>
                                    </a:lnTo>
                                    <a:lnTo>
                                      <a:pt x="250" y="62"/>
                                    </a:lnTo>
                                    <a:lnTo>
                                      <a:pt x="254" y="56"/>
                                    </a:lnTo>
                                    <a:lnTo>
                                      <a:pt x="256" y="48"/>
                                    </a:lnTo>
                                    <a:close/>
                                    <a:moveTo>
                                      <a:pt x="200" y="144"/>
                                    </a:moveTo>
                                    <a:lnTo>
                                      <a:pt x="200" y="144"/>
                                    </a:lnTo>
                                    <a:lnTo>
                                      <a:pt x="198" y="148"/>
                                    </a:lnTo>
                                    <a:lnTo>
                                      <a:pt x="196" y="152"/>
                                    </a:lnTo>
                                    <a:lnTo>
                                      <a:pt x="190" y="156"/>
                                    </a:lnTo>
                                    <a:lnTo>
                                      <a:pt x="182" y="160"/>
                                    </a:lnTo>
                                    <a:lnTo>
                                      <a:pt x="172" y="162"/>
                                    </a:lnTo>
                                    <a:lnTo>
                                      <a:pt x="160" y="166"/>
                                    </a:lnTo>
                                    <a:lnTo>
                                      <a:pt x="144" y="168"/>
                                    </a:lnTo>
                                    <a:lnTo>
                                      <a:pt x="128" y="168"/>
                                    </a:lnTo>
                                    <a:lnTo>
                                      <a:pt x="128" y="168"/>
                                    </a:lnTo>
                                    <a:lnTo>
                                      <a:pt x="112" y="168"/>
                                    </a:lnTo>
                                    <a:lnTo>
                                      <a:pt x="96" y="166"/>
                                    </a:lnTo>
                                    <a:lnTo>
                                      <a:pt x="84" y="162"/>
                                    </a:lnTo>
                                    <a:lnTo>
                                      <a:pt x="74" y="160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56" y="144"/>
                                    </a:lnTo>
                                    <a:lnTo>
                                      <a:pt x="56" y="80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34" y="96"/>
                                    </a:lnTo>
                                    <a:lnTo>
                                      <a:pt x="200" y="80"/>
                                    </a:lnTo>
                                    <a:lnTo>
                                      <a:pt x="200" y="144"/>
                                    </a:lnTo>
                                    <a:close/>
                                    <a:moveTo>
                                      <a:pt x="130" y="80"/>
                                    </a:moveTo>
                                    <a:lnTo>
                                      <a:pt x="130" y="80"/>
                                    </a:lnTo>
                                    <a:lnTo>
                                      <a:pt x="128" y="80"/>
                                    </a:lnTo>
                                    <a:lnTo>
                                      <a:pt x="128" y="80"/>
                                    </a:lnTo>
                                    <a:lnTo>
                                      <a:pt x="126" y="80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6" y="48"/>
                                    </a:lnTo>
                                    <a:lnTo>
                                      <a:pt x="16" y="4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22" y="40"/>
                                    </a:lnTo>
                                    <a:lnTo>
                                      <a:pt x="126" y="16"/>
                                    </a:lnTo>
                                    <a:lnTo>
                                      <a:pt x="126" y="16"/>
                                    </a:lnTo>
                                    <a:lnTo>
                                      <a:pt x="128" y="16"/>
                                    </a:lnTo>
                                    <a:lnTo>
                                      <a:pt x="128" y="16"/>
                                    </a:lnTo>
                                    <a:lnTo>
                                      <a:pt x="130" y="16"/>
                                    </a:lnTo>
                                    <a:lnTo>
                                      <a:pt x="234" y="40"/>
                                    </a:lnTo>
                                    <a:lnTo>
                                      <a:pt x="234" y="40"/>
                                    </a:lnTo>
                                    <a:lnTo>
                                      <a:pt x="238" y="44"/>
                                    </a:lnTo>
                                    <a:lnTo>
                                      <a:pt x="240" y="48"/>
                                    </a:lnTo>
                                    <a:lnTo>
                                      <a:pt x="240" y="48"/>
                                    </a:lnTo>
                                    <a:lnTo>
                                      <a:pt x="238" y="52"/>
                                    </a:lnTo>
                                    <a:lnTo>
                                      <a:pt x="234" y="56"/>
                                    </a:lnTo>
                                    <a:lnTo>
                                      <a:pt x="130" y="8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44" name="任意多边形: 形状 44"/>
                            <wps:cNvSpPr/>
                            <wps:spPr bwMode="auto">
                              <a:xfrm>
                                <a:off x="747182" y="2292423"/>
                                <a:ext cx="26568" cy="119558"/>
                              </a:xfrm>
                              <a:custGeom>
                                <a:avLst/>
                                <a:gdLst>
                                  <a:gd name="connsiteX0" fmla="*/ 13284 w 26568"/>
                                  <a:gd name="connsiteY0" fmla="*/ 79705 h 119558"/>
                                  <a:gd name="connsiteX1" fmla="*/ 16605 w 26568"/>
                                  <a:gd name="connsiteY1" fmla="*/ 81366 h 119558"/>
                                  <a:gd name="connsiteX2" fmla="*/ 18266 w 26568"/>
                                  <a:gd name="connsiteY2" fmla="*/ 83026 h 119558"/>
                                  <a:gd name="connsiteX3" fmla="*/ 23247 w 26568"/>
                                  <a:gd name="connsiteY3" fmla="*/ 89668 h 119558"/>
                                  <a:gd name="connsiteX4" fmla="*/ 24908 w 26568"/>
                                  <a:gd name="connsiteY4" fmla="*/ 99632 h 119558"/>
                                  <a:gd name="connsiteX5" fmla="*/ 26568 w 26568"/>
                                  <a:gd name="connsiteY5" fmla="*/ 106274 h 119558"/>
                                  <a:gd name="connsiteX6" fmla="*/ 24908 w 26568"/>
                                  <a:gd name="connsiteY6" fmla="*/ 111255 h 119558"/>
                                  <a:gd name="connsiteX7" fmla="*/ 23247 w 26568"/>
                                  <a:gd name="connsiteY7" fmla="*/ 116237 h 119558"/>
                                  <a:gd name="connsiteX8" fmla="*/ 18266 w 26568"/>
                                  <a:gd name="connsiteY8" fmla="*/ 117898 h 119558"/>
                                  <a:gd name="connsiteX9" fmla="*/ 13284 w 26568"/>
                                  <a:gd name="connsiteY9" fmla="*/ 119558 h 119558"/>
                                  <a:gd name="connsiteX10" fmla="*/ 8303 w 26568"/>
                                  <a:gd name="connsiteY10" fmla="*/ 117898 h 119558"/>
                                  <a:gd name="connsiteX11" fmla="*/ 3321 w 26568"/>
                                  <a:gd name="connsiteY11" fmla="*/ 116237 h 119558"/>
                                  <a:gd name="connsiteX12" fmla="*/ 1661 w 26568"/>
                                  <a:gd name="connsiteY12" fmla="*/ 111255 h 119558"/>
                                  <a:gd name="connsiteX13" fmla="*/ 0 w 26568"/>
                                  <a:gd name="connsiteY13" fmla="*/ 106274 h 119558"/>
                                  <a:gd name="connsiteX14" fmla="*/ 1661 w 26568"/>
                                  <a:gd name="connsiteY14" fmla="*/ 99632 h 119558"/>
                                  <a:gd name="connsiteX15" fmla="*/ 3321 w 26568"/>
                                  <a:gd name="connsiteY15" fmla="*/ 89668 h 119558"/>
                                  <a:gd name="connsiteX16" fmla="*/ 8303 w 26568"/>
                                  <a:gd name="connsiteY16" fmla="*/ 83026 h 119558"/>
                                  <a:gd name="connsiteX17" fmla="*/ 9963 w 26568"/>
                                  <a:gd name="connsiteY17" fmla="*/ 81366 h 119558"/>
                                  <a:gd name="connsiteX18" fmla="*/ 9963 w 26568"/>
                                  <a:gd name="connsiteY18" fmla="*/ 0 h 119558"/>
                                  <a:gd name="connsiteX19" fmla="*/ 13284 w 26568"/>
                                  <a:gd name="connsiteY19" fmla="*/ 0 h 119558"/>
                                  <a:gd name="connsiteX20" fmla="*/ 16605 w 26568"/>
                                  <a:gd name="connsiteY20" fmla="*/ 0 h 119558"/>
                                  <a:gd name="connsiteX21" fmla="*/ 18266 w 26568"/>
                                  <a:gd name="connsiteY21" fmla="*/ 1660 h 119558"/>
                                  <a:gd name="connsiteX22" fmla="*/ 19926 w 26568"/>
                                  <a:gd name="connsiteY22" fmla="*/ 3321 h 119558"/>
                                  <a:gd name="connsiteX23" fmla="*/ 19926 w 26568"/>
                                  <a:gd name="connsiteY23" fmla="*/ 6642 h 119558"/>
                                  <a:gd name="connsiteX24" fmla="*/ 19926 w 26568"/>
                                  <a:gd name="connsiteY24" fmla="*/ 66421 h 119558"/>
                                  <a:gd name="connsiteX25" fmla="*/ 19926 w 26568"/>
                                  <a:gd name="connsiteY25" fmla="*/ 69742 h 119558"/>
                                  <a:gd name="connsiteX26" fmla="*/ 18266 w 26568"/>
                                  <a:gd name="connsiteY26" fmla="*/ 71402 h 119558"/>
                                  <a:gd name="connsiteX27" fmla="*/ 16605 w 26568"/>
                                  <a:gd name="connsiteY27" fmla="*/ 73063 h 119558"/>
                                  <a:gd name="connsiteX28" fmla="*/ 13284 w 26568"/>
                                  <a:gd name="connsiteY28" fmla="*/ 73063 h 119558"/>
                                  <a:gd name="connsiteX29" fmla="*/ 9963 w 26568"/>
                                  <a:gd name="connsiteY29" fmla="*/ 73063 h 119558"/>
                                  <a:gd name="connsiteX30" fmla="*/ 8303 w 26568"/>
                                  <a:gd name="connsiteY30" fmla="*/ 71402 h 119558"/>
                                  <a:gd name="connsiteX31" fmla="*/ 6642 w 26568"/>
                                  <a:gd name="connsiteY31" fmla="*/ 69742 h 119558"/>
                                  <a:gd name="connsiteX32" fmla="*/ 6642 w 26568"/>
                                  <a:gd name="connsiteY32" fmla="*/ 66421 h 119558"/>
                                  <a:gd name="connsiteX33" fmla="*/ 6642 w 26568"/>
                                  <a:gd name="connsiteY33" fmla="*/ 6642 h 119558"/>
                                  <a:gd name="connsiteX34" fmla="*/ 6642 w 26568"/>
                                  <a:gd name="connsiteY34" fmla="*/ 3321 h 119558"/>
                                  <a:gd name="connsiteX35" fmla="*/ 8303 w 26568"/>
                                  <a:gd name="connsiteY35" fmla="*/ 1660 h 11955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</a:cxnLst>
                                <a:rect l="l" t="t" r="r" b="b"/>
                                <a:pathLst>
                                  <a:path w="26568" h="119558">
                                    <a:moveTo>
                                      <a:pt x="13284" y="79705"/>
                                    </a:moveTo>
                                    <a:lnTo>
                                      <a:pt x="16605" y="81366"/>
                                    </a:lnTo>
                                    <a:lnTo>
                                      <a:pt x="18266" y="83026"/>
                                    </a:lnTo>
                                    <a:lnTo>
                                      <a:pt x="23247" y="89668"/>
                                    </a:lnTo>
                                    <a:lnTo>
                                      <a:pt x="24908" y="99632"/>
                                    </a:lnTo>
                                    <a:lnTo>
                                      <a:pt x="26568" y="106274"/>
                                    </a:lnTo>
                                    <a:lnTo>
                                      <a:pt x="24908" y="111255"/>
                                    </a:lnTo>
                                    <a:lnTo>
                                      <a:pt x="23247" y="116237"/>
                                    </a:lnTo>
                                    <a:lnTo>
                                      <a:pt x="18266" y="117898"/>
                                    </a:lnTo>
                                    <a:lnTo>
                                      <a:pt x="13284" y="119558"/>
                                    </a:lnTo>
                                    <a:lnTo>
                                      <a:pt x="8303" y="117898"/>
                                    </a:lnTo>
                                    <a:lnTo>
                                      <a:pt x="3321" y="116237"/>
                                    </a:lnTo>
                                    <a:lnTo>
                                      <a:pt x="1661" y="111255"/>
                                    </a:lnTo>
                                    <a:lnTo>
                                      <a:pt x="0" y="106274"/>
                                    </a:lnTo>
                                    <a:lnTo>
                                      <a:pt x="1661" y="99632"/>
                                    </a:lnTo>
                                    <a:lnTo>
                                      <a:pt x="3321" y="89668"/>
                                    </a:lnTo>
                                    <a:lnTo>
                                      <a:pt x="8303" y="83026"/>
                                    </a:lnTo>
                                    <a:lnTo>
                                      <a:pt x="9963" y="81366"/>
                                    </a:lnTo>
                                    <a:close/>
                                    <a:moveTo>
                                      <a:pt x="9963" y="0"/>
                                    </a:moveTo>
                                    <a:lnTo>
                                      <a:pt x="13284" y="0"/>
                                    </a:lnTo>
                                    <a:lnTo>
                                      <a:pt x="16605" y="0"/>
                                    </a:lnTo>
                                    <a:lnTo>
                                      <a:pt x="18266" y="1660"/>
                                    </a:lnTo>
                                    <a:lnTo>
                                      <a:pt x="19926" y="3321"/>
                                    </a:lnTo>
                                    <a:lnTo>
                                      <a:pt x="19926" y="6642"/>
                                    </a:lnTo>
                                    <a:lnTo>
                                      <a:pt x="19926" y="66421"/>
                                    </a:lnTo>
                                    <a:lnTo>
                                      <a:pt x="19926" y="69742"/>
                                    </a:lnTo>
                                    <a:lnTo>
                                      <a:pt x="18266" y="71402"/>
                                    </a:lnTo>
                                    <a:lnTo>
                                      <a:pt x="16605" y="73063"/>
                                    </a:lnTo>
                                    <a:lnTo>
                                      <a:pt x="13284" y="73063"/>
                                    </a:lnTo>
                                    <a:lnTo>
                                      <a:pt x="9963" y="73063"/>
                                    </a:lnTo>
                                    <a:lnTo>
                                      <a:pt x="8303" y="71402"/>
                                    </a:lnTo>
                                    <a:lnTo>
                                      <a:pt x="6642" y="69742"/>
                                    </a:lnTo>
                                    <a:lnTo>
                                      <a:pt x="6642" y="66421"/>
                                    </a:lnTo>
                                    <a:lnTo>
                                      <a:pt x="6642" y="6642"/>
                                    </a:lnTo>
                                    <a:lnTo>
                                      <a:pt x="6642" y="3321"/>
                                    </a:lnTo>
                                    <a:lnTo>
                                      <a:pt x="8303" y="166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46" name="直接连接符 46"/>
                        <wps:cNvCnPr/>
                        <wps:spPr>
                          <a:xfrm>
                            <a:off x="2107186" y="2244221"/>
                            <a:ext cx="0" cy="80588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85000"/>
                              </a:schemeClr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矩形 147"/>
                        <wps:cNvSpPr/>
                        <wps:spPr>
                          <a:xfrm>
                            <a:off x="3861524" y="2323753"/>
                            <a:ext cx="202438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767C74" w14:textId="24726BC3" w:rsidR="00280888" w:rsidRDefault="007D2846">
                              <w:p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400" w:lineRule="exact"/>
                                <w:textAlignment w:val="baselin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 Light" w:eastAsia="微软雅黑 Light" w:hAnsi="微软雅黑 Light" w:hint="eastAsia"/>
                                  <w:b/>
                                  <w:bCs/>
                                  <w:color w:val="2E4E5F" w:themeColor="accent1"/>
                                  <w:sz w:val="22"/>
                                </w:rPr>
                                <w:t>福建农业职业技术学院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50" name="矩形 150"/>
                        <wps:cNvSpPr/>
                        <wps:spPr>
                          <a:xfrm>
                            <a:off x="5591534" y="2323742"/>
                            <a:ext cx="2045335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499AC3" w14:textId="46B70296" w:rsidR="00280888" w:rsidRDefault="007D2846" w:rsidP="007D2846">
                              <w:p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400" w:lineRule="exact"/>
                                <w:ind w:right="440"/>
                                <w:textAlignment w:val="baselin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 Light" w:eastAsia="微软雅黑 Light" w:hAnsi="微软雅黑 Light" w:hint="eastAsia"/>
                                  <w:b/>
                                  <w:bCs/>
                                  <w:color w:val="2E4E5F" w:themeColor="accent1"/>
                                  <w:sz w:val="22"/>
                                </w:rPr>
                                <w:t>计算机网络技术 / 专科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152" name="组合 152"/>
                        <wpg:cNvGrpSpPr/>
                        <wpg:grpSpPr>
                          <a:xfrm>
                            <a:off x="633349" y="2609835"/>
                            <a:ext cx="0" cy="1062616"/>
                            <a:chOff x="633349" y="2609835"/>
                            <a:chExt cx="0" cy="1062616"/>
                          </a:xfrm>
                        </wpg:grpSpPr>
                        <wps:wsp>
                          <wps:cNvPr id="153" name="直接连接符 153"/>
                          <wps:cNvCnPr/>
                          <wps:spPr>
                            <a:xfrm rot="5400000">
                              <a:off x="105213" y="3144316"/>
                              <a:ext cx="105627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直接连接符 154"/>
                          <wps:cNvCnPr/>
                          <wps:spPr>
                            <a:xfrm rot="5400000">
                              <a:off x="485490" y="2757694"/>
                              <a:ext cx="295718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8" name="组合 158"/>
                        <wpg:cNvGrpSpPr/>
                        <wpg:grpSpPr>
                          <a:xfrm>
                            <a:off x="633353" y="6012981"/>
                            <a:ext cx="30" cy="1158080"/>
                            <a:chOff x="633353" y="6012981"/>
                            <a:chExt cx="30" cy="1158080"/>
                          </a:xfrm>
                        </wpg:grpSpPr>
                        <wps:wsp>
                          <wps:cNvPr id="159" name="直接连接符 159"/>
                          <wps:cNvCnPr/>
                          <wps:spPr>
                            <a:xfrm>
                              <a:off x="633353" y="6018979"/>
                              <a:ext cx="0" cy="1152082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直接连接符 160"/>
                          <wps:cNvCnPr/>
                          <wps:spPr>
                            <a:xfrm rot="5400000">
                              <a:off x="485524" y="6160840"/>
                              <a:ext cx="295718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1" name="组合 161"/>
                        <wpg:cNvGrpSpPr/>
                        <wpg:grpSpPr>
                          <a:xfrm>
                            <a:off x="633351" y="8280364"/>
                            <a:ext cx="0" cy="1020509"/>
                            <a:chOff x="633351" y="8280364"/>
                            <a:chExt cx="0" cy="1020509"/>
                          </a:xfrm>
                        </wpg:grpSpPr>
                        <wps:wsp>
                          <wps:cNvPr id="162" name="直接连接符 162"/>
                          <wps:cNvCnPr/>
                          <wps:spPr>
                            <a:xfrm>
                              <a:off x="633351" y="8331252"/>
                              <a:ext cx="0" cy="96962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直接连接符 163"/>
                          <wps:cNvCnPr/>
                          <wps:spPr>
                            <a:xfrm rot="5400000">
                              <a:off x="485492" y="8428223"/>
                              <a:ext cx="295718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4" name="组合 164"/>
                        <wpg:cNvGrpSpPr/>
                        <wpg:grpSpPr>
                          <a:xfrm>
                            <a:off x="2357631" y="4187167"/>
                            <a:ext cx="4656378" cy="10749"/>
                            <a:chOff x="2357631" y="4187167"/>
                            <a:chExt cx="4656378" cy="10749"/>
                          </a:xfrm>
                        </wpg:grpSpPr>
                        <wps:wsp>
                          <wps:cNvPr id="165" name="直接连接符 165"/>
                          <wps:cNvCnPr/>
                          <wps:spPr>
                            <a:xfrm>
                              <a:off x="2385158" y="4187167"/>
                              <a:ext cx="46288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直接连接符 166"/>
                          <wps:cNvCnPr/>
                          <wps:spPr>
                            <a:xfrm>
                              <a:off x="2357631" y="4197916"/>
                              <a:ext cx="1282867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7" name="组合 167"/>
                        <wpg:cNvGrpSpPr/>
                        <wpg:grpSpPr>
                          <a:xfrm>
                            <a:off x="2357631" y="5686401"/>
                            <a:ext cx="4656378" cy="0"/>
                            <a:chOff x="2357631" y="5686401"/>
                            <a:chExt cx="4656378" cy="0"/>
                          </a:xfrm>
                        </wpg:grpSpPr>
                        <wps:wsp>
                          <wps:cNvPr id="168" name="直接连接符 168"/>
                          <wps:cNvCnPr/>
                          <wps:spPr>
                            <a:xfrm>
                              <a:off x="2385158" y="5686401"/>
                              <a:ext cx="46288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直接连接符 169"/>
                          <wps:cNvCnPr/>
                          <wps:spPr>
                            <a:xfrm>
                              <a:off x="2357631" y="5686401"/>
                              <a:ext cx="1282867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0" name="组合 170"/>
                        <wpg:cNvGrpSpPr/>
                        <wpg:grpSpPr>
                          <a:xfrm>
                            <a:off x="2357631" y="7986538"/>
                            <a:ext cx="4656378" cy="2412"/>
                            <a:chOff x="2357631" y="7986538"/>
                            <a:chExt cx="4656378" cy="2412"/>
                          </a:xfrm>
                        </wpg:grpSpPr>
                        <wps:wsp>
                          <wps:cNvPr id="171" name="直接连接符 171"/>
                          <wps:cNvCnPr/>
                          <wps:spPr>
                            <a:xfrm>
                              <a:off x="2385158" y="7988950"/>
                              <a:ext cx="46288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直接连接符 172"/>
                          <wps:cNvCnPr/>
                          <wps:spPr>
                            <a:xfrm>
                              <a:off x="2357631" y="7986538"/>
                              <a:ext cx="1282867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8C3AF0" id="组合 4" o:spid="_x0000_s1027" style="position:absolute;margin-left:0;margin-top:4.1pt;width:601.35pt;height:841.45pt;z-index:251660288;mso-position-horizontal:left;mso-position-horizontal-relative:margin;mso-width-relative:margin;mso-height-relative:margin" coordorigin=",218" coordsize="76368,102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">
                <v:group id="组合 3" o:spid="_x0000_s1028" style="position:absolute;top:9521;width:75596;height:1" coordorigin=",9521" coordsize="755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直接连接符 4" o:spid="_x0000_s1029" style="position:absolute;visibility:visible;mso-wrap-style:square" from="446,9522" to="75596,9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" strokecolor="#d8d8d8 [2732]" strokeweight="1.5pt">
                    <v:stroke joinstyle="miter"/>
                  </v:line>
                  <v:line id="直接连接符 5" o:spid="_x0000_s1030" style="position:absolute;visibility:visible;mso-wrap-style:square" from="0,9521" to="23728,9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" strokecolor="#2e4e5f [3204]" strokeweight="1.5pt">
                    <v:stroke joinstyle="miter"/>
                  </v:line>
                </v:group>
                <v:rect id="矩形 6" o:spid="_x0000_s1031" style="position:absolute;left:22774;top:23340;width:49403;height:1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033CE564" w14:textId="14F090C8" w:rsidR="00384C76" w:rsidRPr="00852082" w:rsidRDefault="007D2846">
                        <w:p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400" w:lineRule="exact"/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 Light" w:eastAsia="微软雅黑 Light" w:hAnsi="微软雅黑 Light" w:hint="eastAsia"/>
                            <w:b/>
                            <w:bCs/>
                            <w:color w:val="2E4E5F" w:themeColor="accent1"/>
                            <w:sz w:val="22"/>
                          </w:rPr>
                          <w:t>20</w:t>
                        </w:r>
                        <w:r>
                          <w:rPr>
                            <w:rFonts w:ascii="微软雅黑 Light" w:eastAsia="微软雅黑 Light" w:hAnsi="微软雅黑 Light"/>
                            <w:b/>
                            <w:bCs/>
                            <w:color w:val="2E4E5F" w:themeColor="accent1"/>
                            <w:sz w:val="22"/>
                          </w:rPr>
                          <w:t>20</w:t>
                        </w:r>
                        <w:r>
                          <w:rPr>
                            <w:rFonts w:ascii="微软雅黑 Light" w:eastAsia="微软雅黑 Light" w:hAnsi="微软雅黑 Light" w:hint="eastAsia"/>
                            <w:b/>
                            <w:bCs/>
                            <w:color w:val="2E4E5F" w:themeColor="accent1"/>
                            <w:sz w:val="22"/>
                          </w:rPr>
                          <w:t>.09 - 20</w:t>
                        </w:r>
                        <w:r>
                          <w:rPr>
                            <w:rFonts w:ascii="微软雅黑 Light" w:eastAsia="微软雅黑 Light" w:hAnsi="微软雅黑 Light"/>
                            <w:b/>
                            <w:bCs/>
                            <w:color w:val="2E4E5F" w:themeColor="accent1"/>
                            <w:sz w:val="22"/>
                          </w:rPr>
                          <w:t>22</w:t>
                        </w:r>
                        <w:r>
                          <w:rPr>
                            <w:rFonts w:ascii="微软雅黑 Light" w:eastAsia="微软雅黑 Light" w:hAnsi="微软雅黑 Light" w:hint="eastAsia"/>
                            <w:b/>
                            <w:bCs/>
                            <w:color w:val="2E4E5F" w:themeColor="accent1"/>
                            <w:sz w:val="22"/>
                          </w:rPr>
                          <w:t>.06</w:t>
                        </w:r>
                      </w:p>
                      <w:p w14:paraId="480ED368" w14:textId="7431D2A7" w:rsidR="00280888" w:rsidRPr="00955AE9" w:rsidRDefault="007D2846">
                        <w:p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400" w:lineRule="exact"/>
                          <w:textAlignment w:val="baseline"/>
                          <w:rPr>
                            <w:rFonts w:ascii="微软雅黑 Light" w:eastAsia="微软雅黑 Light" w:hAnsi="微软雅黑 Light"/>
                          </w:rPr>
                        </w:pPr>
                        <w:r>
                          <w:rPr>
                            <w:rFonts w:ascii="微软雅黑 Light" w:eastAsia="微软雅黑 Light" w:hAnsi="微软雅黑 Light" w:hint="eastAsia"/>
                            <w:color w:val="404040"/>
                            <w:sz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主修课程：</w:t>
                        </w:r>
                        <w:r w:rsidR="00955AE9" w:rsidRPr="006F63C1">
                          <w:rPr>
                            <w:rFonts w:ascii="微软雅黑 Light" w:eastAsia="微软雅黑 Light" w:hAnsi="微软雅黑 Light" w:cs="Helvetica"/>
                            <w:color w:val="808080" w:themeColor="background1" w:themeShade="80"/>
                            <w:sz w:val="22"/>
                            <w:shd w:val="clear" w:color="auto" w:fill="FFFFFF"/>
                          </w:rPr>
                          <w:t>计算机网络</w:t>
                        </w:r>
                        <w:r w:rsidR="00C56125" w:rsidRPr="006F63C1">
                          <w:rPr>
                            <w:rFonts w:ascii="微软雅黑 Light" w:eastAsia="微软雅黑 Light" w:hAnsi="微软雅黑 Light" w:cs="Helvetica" w:hint="eastAsia"/>
                            <w:color w:val="808080" w:themeColor="background1" w:themeShade="80"/>
                            <w:sz w:val="22"/>
                            <w:shd w:val="clear" w:color="auto" w:fill="FFFFFF"/>
                          </w:rPr>
                          <w:t>技术</w:t>
                        </w:r>
                        <w:r w:rsidR="00955AE9" w:rsidRPr="006F63C1">
                          <w:rPr>
                            <w:rFonts w:ascii="微软雅黑 Light" w:eastAsia="微软雅黑 Light" w:hAnsi="微软雅黑 Light" w:cs="Helvetica"/>
                            <w:color w:val="808080" w:themeColor="background1" w:themeShade="80"/>
                            <w:sz w:val="22"/>
                            <w:shd w:val="clear" w:color="auto" w:fill="FFFFFF"/>
                          </w:rPr>
                          <w:t>、</w:t>
                        </w:r>
                        <w:r w:rsidR="00384C76" w:rsidRPr="006F63C1">
                          <w:rPr>
                            <w:rFonts w:ascii="微软雅黑 Light" w:eastAsia="微软雅黑 Light" w:hAnsi="微软雅黑 Light" w:cs="Helvetica" w:hint="eastAsia"/>
                            <w:color w:val="808080" w:themeColor="background1" w:themeShade="80"/>
                            <w:sz w:val="22"/>
                            <w:shd w:val="clear" w:color="auto" w:fill="FFFFFF"/>
                          </w:rPr>
                          <w:t>w</w:t>
                        </w:r>
                        <w:r w:rsidR="00384C76" w:rsidRPr="006F63C1">
                          <w:rPr>
                            <w:rFonts w:ascii="微软雅黑 Light" w:eastAsia="微软雅黑 Light" w:hAnsi="微软雅黑 Light" w:cs="Helvetica"/>
                            <w:color w:val="808080" w:themeColor="background1" w:themeShade="80"/>
                            <w:sz w:val="22"/>
                            <w:shd w:val="clear" w:color="auto" w:fill="FFFFFF"/>
                          </w:rPr>
                          <w:t>eb前端开发</w:t>
                        </w:r>
                        <w:r w:rsidR="00955AE9" w:rsidRPr="006F63C1">
                          <w:rPr>
                            <w:rFonts w:ascii="微软雅黑 Light" w:eastAsia="微软雅黑 Light" w:hAnsi="微软雅黑 Light" w:cs="Helvetica" w:hint="eastAsia"/>
                            <w:color w:val="808080" w:themeColor="background1" w:themeShade="80"/>
                            <w:sz w:val="22"/>
                            <w:shd w:val="clear" w:color="auto" w:fill="FFFFFF"/>
                          </w:rPr>
                          <w:t>、</w:t>
                        </w:r>
                        <w:r w:rsidR="00955AE9" w:rsidRPr="006F63C1">
                          <w:rPr>
                            <w:rFonts w:ascii="微软雅黑 Light" w:eastAsia="微软雅黑 Light" w:hAnsi="微软雅黑 Light" w:cs="Helvetica"/>
                            <w:color w:val="808080" w:themeColor="background1" w:themeShade="80"/>
                            <w:sz w:val="22"/>
                            <w:shd w:val="clear" w:color="auto" w:fill="FFFFFF"/>
                          </w:rPr>
                          <w:t>计算机组装与调试、</w:t>
                        </w:r>
                        <w:r w:rsidR="00C56125" w:rsidRPr="006F63C1">
                          <w:rPr>
                            <w:rFonts w:ascii="微软雅黑 Light" w:eastAsia="微软雅黑 Light" w:hAnsi="微软雅黑 Light" w:cs="Helvetica" w:hint="eastAsia"/>
                            <w:color w:val="808080" w:themeColor="background1" w:themeShade="80"/>
                            <w:sz w:val="22"/>
                            <w:shd w:val="clear" w:color="auto" w:fill="FFFFFF"/>
                          </w:rPr>
                          <w:t>Java面向对象</w:t>
                        </w:r>
                        <w:r w:rsidR="00955AE9" w:rsidRPr="006F63C1">
                          <w:rPr>
                            <w:rFonts w:ascii="微软雅黑 Light" w:eastAsia="微软雅黑 Light" w:hAnsi="微软雅黑 Light" w:cs="Helvetica"/>
                            <w:color w:val="808080" w:themeColor="background1" w:themeShade="80"/>
                            <w:sz w:val="22"/>
                            <w:shd w:val="clear" w:color="auto" w:fill="FFFFFF"/>
                          </w:rPr>
                          <w:t>、网</w:t>
                        </w:r>
                        <w:r w:rsidR="00C56125" w:rsidRPr="006F63C1">
                          <w:rPr>
                            <w:rFonts w:ascii="微软雅黑 Light" w:eastAsia="微软雅黑 Light" w:hAnsi="微软雅黑 Light" w:cs="Helvetica" w:hint="eastAsia"/>
                            <w:color w:val="808080" w:themeColor="background1" w:themeShade="80"/>
                            <w:sz w:val="22"/>
                            <w:shd w:val="clear" w:color="auto" w:fill="FFFFFF"/>
                          </w:rPr>
                          <w:t>页</w:t>
                        </w:r>
                        <w:r w:rsidR="00955AE9" w:rsidRPr="006F63C1">
                          <w:rPr>
                            <w:rFonts w:ascii="微软雅黑 Light" w:eastAsia="微软雅黑 Light" w:hAnsi="微软雅黑 Light" w:cs="Helvetica"/>
                            <w:color w:val="808080" w:themeColor="background1" w:themeShade="80"/>
                            <w:sz w:val="22"/>
                            <w:shd w:val="clear" w:color="auto" w:fill="FFFFFF"/>
                          </w:rPr>
                          <w:t>开发、</w:t>
                        </w:r>
                        <w:r w:rsidR="00C56125" w:rsidRPr="006F63C1">
                          <w:rPr>
                            <w:rFonts w:ascii="微软雅黑 Light" w:eastAsia="微软雅黑 Light" w:hAnsi="微软雅黑 Light" w:cs="Helvetica" w:hint="eastAsia"/>
                            <w:color w:val="808080" w:themeColor="background1" w:themeShade="80"/>
                            <w:sz w:val="22"/>
                            <w:shd w:val="clear" w:color="auto" w:fill="FFFFFF"/>
                          </w:rPr>
                          <w:t>局域网</w:t>
                        </w:r>
                        <w:r w:rsidR="00955AE9" w:rsidRPr="006F63C1">
                          <w:rPr>
                            <w:rFonts w:ascii="微软雅黑 Light" w:eastAsia="微软雅黑 Light" w:hAnsi="微软雅黑 Light" w:cs="Helvetica"/>
                            <w:color w:val="808080" w:themeColor="background1" w:themeShade="80"/>
                            <w:sz w:val="22"/>
                            <w:shd w:val="clear" w:color="auto" w:fill="FFFFFF"/>
                          </w:rPr>
                          <w:t>构建、</w:t>
                        </w:r>
                        <w:r w:rsidR="00C56125" w:rsidRPr="006F63C1">
                          <w:rPr>
                            <w:rFonts w:ascii="微软雅黑 Light" w:eastAsia="微软雅黑 Light" w:hAnsi="微软雅黑 Light" w:cs="Helvetica" w:hint="eastAsia"/>
                            <w:color w:val="808080" w:themeColor="background1" w:themeShade="80"/>
                            <w:sz w:val="22"/>
                            <w:shd w:val="clear" w:color="auto" w:fill="FFFFFF"/>
                          </w:rPr>
                          <w:t>中小型网络组建</w:t>
                        </w:r>
                        <w:r w:rsidR="00955AE9" w:rsidRPr="006F63C1">
                          <w:rPr>
                            <w:rFonts w:ascii="微软雅黑 Light" w:eastAsia="微软雅黑 Light" w:hAnsi="微软雅黑 Light" w:cs="Helvetica"/>
                            <w:color w:val="808080" w:themeColor="background1" w:themeShade="80"/>
                            <w:sz w:val="22"/>
                            <w:shd w:val="clear" w:color="auto" w:fill="FFFFFF"/>
                          </w:rPr>
                          <w:t>、Linux操作系统应用、</w:t>
                        </w:r>
                        <w:r w:rsidR="00B71DFD" w:rsidRPr="006F63C1">
                          <w:rPr>
                            <w:rFonts w:ascii="微软雅黑 Light" w:eastAsia="微软雅黑 Light" w:hAnsi="微软雅黑 Light" w:cs="Helvetica" w:hint="eastAsia"/>
                            <w:color w:val="808080" w:themeColor="background1" w:themeShade="80"/>
                            <w:sz w:val="22"/>
                            <w:shd w:val="clear" w:color="auto" w:fill="FFFFFF"/>
                          </w:rPr>
                          <w:t>D</w:t>
                        </w:r>
                        <w:r w:rsidR="00B71DFD" w:rsidRPr="006F63C1">
                          <w:rPr>
                            <w:rFonts w:ascii="微软雅黑 Light" w:eastAsia="微软雅黑 Light" w:hAnsi="微软雅黑 Light" w:cs="Helvetica"/>
                            <w:color w:val="808080" w:themeColor="background1" w:themeShade="80"/>
                            <w:sz w:val="22"/>
                            <w:shd w:val="clear" w:color="auto" w:fill="FFFFFF"/>
                          </w:rPr>
                          <w:t>ocke</w:t>
                        </w:r>
                        <w:r w:rsidR="00C56125" w:rsidRPr="006F63C1">
                          <w:rPr>
                            <w:rFonts w:ascii="微软雅黑 Light" w:eastAsia="微软雅黑 Light" w:hAnsi="微软雅黑 Light" w:cs="Helvetica"/>
                            <w:color w:val="808080" w:themeColor="background1" w:themeShade="80"/>
                            <w:sz w:val="22"/>
                            <w:shd w:val="clear" w:color="auto" w:fill="FFFFFF"/>
                          </w:rPr>
                          <w:t>r</w:t>
                        </w:r>
                        <w:r w:rsidR="00C56125" w:rsidRPr="006F63C1">
                          <w:rPr>
                            <w:rFonts w:ascii="微软雅黑 Light" w:eastAsia="微软雅黑 Light" w:hAnsi="微软雅黑 Light" w:cs="Helvetica" w:hint="eastAsia"/>
                            <w:color w:val="808080" w:themeColor="background1" w:themeShade="80"/>
                            <w:sz w:val="22"/>
                            <w:shd w:val="clear" w:color="auto" w:fill="FFFFFF"/>
                          </w:rPr>
                          <w:t>、</w:t>
                        </w:r>
                        <w:r w:rsidR="00C56125" w:rsidRPr="006F63C1">
                          <w:rPr>
                            <w:rFonts w:ascii="微软雅黑 Light" w:eastAsia="微软雅黑 Light" w:hAnsi="微软雅黑 Light" w:hint="eastAsia"/>
                            <w:color w:val="808080" w:themeColor="background1" w:themeShade="80"/>
                            <w:sz w:val="22"/>
                            <w:shd w:val="clear" w:color="auto" w:fill="FFFFFF"/>
                          </w:rPr>
                          <w:t>C语言、数据</w:t>
                        </w:r>
                        <w:r w:rsidR="00C13BB6">
                          <w:rPr>
                            <w:rFonts w:ascii="微软雅黑 Light" w:eastAsia="微软雅黑 Light" w:hAnsi="微软雅黑 Light" w:hint="eastAsia"/>
                            <w:color w:val="808080" w:themeColor="background1" w:themeShade="80"/>
                            <w:sz w:val="22"/>
                            <w:shd w:val="clear" w:color="auto" w:fill="FFFFFF"/>
                          </w:rPr>
                          <w:t>库</w:t>
                        </w:r>
                        <w:r w:rsidR="00C56125" w:rsidRPr="006F63C1">
                          <w:rPr>
                            <w:rFonts w:ascii="微软雅黑 Light" w:eastAsia="微软雅黑 Light" w:hAnsi="微软雅黑 Light" w:hint="eastAsia"/>
                            <w:color w:val="808080" w:themeColor="background1" w:themeShade="80"/>
                            <w:sz w:val="22"/>
                            <w:shd w:val="clear" w:color="auto" w:fill="FFFFFF"/>
                          </w:rPr>
                          <w:t>、操作系统等</w:t>
                        </w:r>
                        <w:r w:rsidR="00955AE9" w:rsidRPr="006F63C1">
                          <w:rPr>
                            <w:rFonts w:ascii="微软雅黑 Light" w:eastAsia="微软雅黑 Light" w:hAnsi="微软雅黑 Light" w:cs="Helvetica"/>
                            <w:color w:val="808080" w:themeColor="background1" w:themeShade="80"/>
                            <w:sz w:val="22"/>
                            <w:shd w:val="clear" w:color="auto" w:fill="FFFFFF"/>
                          </w:rPr>
                          <w:t>。</w:t>
                        </w:r>
                      </w:p>
                    </w:txbxContent>
                  </v:textbox>
                </v:rect>
                <v:rect id="矩形 7" o:spid="_x0000_s1032" style="position:absolute;left:22466;top:44352;width:52793;height:8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  <v:textbox>
                    <w:txbxContent>
                      <w:p w14:paraId="1EF62817" w14:textId="57314ECB" w:rsidR="00280888" w:rsidRDefault="007D2846">
                        <w:p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400" w:lineRule="exact"/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 Light" w:eastAsia="微软雅黑 Light" w:hAnsi="微软雅黑 Light" w:hint="eastAsia"/>
                            <w:color w:val="404040"/>
                            <w:sz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专业技能：</w:t>
                        </w:r>
                        <w:r w:rsidR="000A7725">
                          <w:rPr>
                            <w:rFonts w:ascii="微软雅黑 Light" w:eastAsia="微软雅黑 Light" w:hAnsi="微软雅黑 Light" w:hint="eastAsia"/>
                            <w:color w:val="404040"/>
                            <w:sz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熟悉Java、C</w:t>
                        </w:r>
                        <w:r w:rsidR="000A7725">
                          <w:rPr>
                            <w:rFonts w:ascii="微软雅黑 Light" w:eastAsia="微软雅黑 Light" w:hAnsi="微软雅黑 Light"/>
                            <w:color w:val="404040"/>
                            <w:sz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语言</w:t>
                        </w:r>
                        <w:r w:rsidR="000A7725">
                          <w:rPr>
                            <w:rFonts w:ascii="微软雅黑 Light" w:eastAsia="微软雅黑 Light" w:hAnsi="微软雅黑 Light" w:hint="eastAsia"/>
                            <w:color w:val="404040"/>
                            <w:sz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、Linux、会基本使用U</w:t>
                        </w:r>
                        <w:r w:rsidR="000A7725">
                          <w:rPr>
                            <w:rFonts w:ascii="微软雅黑 Light" w:eastAsia="微软雅黑 Light" w:hAnsi="微软雅黑 Light"/>
                            <w:color w:val="404040"/>
                            <w:sz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nity</w:t>
                        </w:r>
                        <w:r w:rsidR="000A7725">
                          <w:rPr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646CCECC" w14:textId="4EF8E219" w:rsidR="00280888" w:rsidRDefault="000A7725">
                        <w:p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400" w:lineRule="exact"/>
                          <w:textAlignment w:val="baseline"/>
                        </w:pPr>
                        <w:r>
                          <w:rPr>
                            <w:rFonts w:ascii="微软雅黑 Light" w:eastAsia="微软雅黑 Light" w:hAnsi="微软雅黑 Light" w:hint="eastAsia"/>
                            <w:color w:val="404040"/>
                            <w:sz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软件</w:t>
                        </w:r>
                        <w:r w:rsidR="007D2846">
                          <w:rPr>
                            <w:rFonts w:ascii="微软雅黑 Light" w:eastAsia="微软雅黑 Light" w:hAnsi="微软雅黑 Light" w:hint="eastAsia"/>
                            <w:color w:val="404040"/>
                            <w:sz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技能：</w:t>
                        </w:r>
                        <w:proofErr w:type="spellStart"/>
                        <w:r>
                          <w:rPr>
                            <w:rFonts w:ascii="微软雅黑 Light" w:eastAsia="微软雅黑 Light" w:hAnsi="微软雅黑 Light" w:hint="eastAsia"/>
                            <w:color w:val="404040"/>
                            <w:sz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H</w:t>
                        </w:r>
                        <w:r>
                          <w:rPr>
                            <w:rFonts w:ascii="微软雅黑 Light" w:eastAsia="微软雅黑 Light" w:hAnsi="微软雅黑 Light"/>
                            <w:color w:val="404040"/>
                            <w:sz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builder</w:t>
                        </w:r>
                        <w:proofErr w:type="spellEnd"/>
                        <w:r>
                          <w:rPr>
                            <w:rFonts w:ascii="微软雅黑 Light" w:eastAsia="微软雅黑 Light" w:hAnsi="微软雅黑 Light" w:hint="eastAsia"/>
                            <w:color w:val="404040"/>
                            <w:sz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、Microsoft SQL、V</w:t>
                        </w:r>
                        <w:r>
                          <w:rPr>
                            <w:rFonts w:ascii="微软雅黑 Light" w:eastAsia="微软雅黑 Light" w:hAnsi="微软雅黑 Light"/>
                            <w:color w:val="404040"/>
                            <w:sz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Mware</w:t>
                        </w:r>
                        <w:r>
                          <w:t xml:space="preserve"> </w:t>
                        </w:r>
                      </w:p>
                      <w:p w14:paraId="3D465D26" w14:textId="20B2AF23" w:rsidR="00280888" w:rsidRDefault="007D2846">
                        <w:p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400" w:lineRule="exact"/>
                          <w:textAlignment w:val="baseline"/>
                        </w:pPr>
                        <w:r>
                          <w:rPr>
                            <w:rFonts w:ascii="微软雅黑 Light" w:eastAsia="微软雅黑 Light" w:hAnsi="微软雅黑 Light" w:hint="eastAsia"/>
                            <w:color w:val="404040"/>
                            <w:sz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办公技能：</w:t>
                        </w:r>
                        <w:r w:rsidR="00E46567">
                          <w:rPr>
                            <w:rFonts w:ascii="微软雅黑 Light" w:eastAsia="微软雅黑 Light" w:hAnsi="微软雅黑 Light"/>
                            <w:color w:val="404040"/>
                            <w:sz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Microsoft</w:t>
                        </w:r>
                        <w:r>
                          <w:rPr>
                            <w:rFonts w:ascii="微软雅黑 Light" w:eastAsia="微软雅黑 Light" w:hAnsi="微软雅黑 Light" w:hint="eastAsia"/>
                            <w:color w:val="404040"/>
                            <w:sz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office</w:t>
                        </w:r>
                        <w:r w:rsidR="00E46567">
                          <w:rPr>
                            <w:rFonts w:ascii="微软雅黑 Light" w:eastAsia="微软雅黑 Light" w:hAnsi="微软雅黑 Light"/>
                            <w:color w:val="404040"/>
                            <w:sz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的</w:t>
                        </w:r>
                        <w:r w:rsidR="00E46567">
                          <w:rPr>
                            <w:rFonts w:ascii="微软雅黑 Light" w:eastAsia="微软雅黑 Light" w:hAnsi="微软雅黑 Light" w:hint="eastAsia"/>
                            <w:color w:val="404040"/>
                            <w:sz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应用</w:t>
                        </w:r>
                        <w:r>
                          <w:rPr>
                            <w:rFonts w:ascii="微软雅黑 Light" w:eastAsia="微软雅黑 Light" w:hAnsi="微软雅黑 Light" w:hint="eastAsia"/>
                            <w:color w:val="404040"/>
                            <w:sz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，WPS</w:t>
                        </w:r>
                        <w:r w:rsidR="00E46567">
                          <w:rPr>
                            <w:rFonts w:ascii="微软雅黑 Light" w:eastAsia="微软雅黑 Light" w:hAnsi="微软雅黑 Light" w:hint="eastAsia"/>
                            <w:color w:val="404040"/>
                            <w:sz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 w:rsidR="00E46567">
                          <w:rPr>
                            <w:rFonts w:ascii="微软雅黑 Light" w:eastAsia="微软雅黑 Light" w:hAnsi="微软雅黑 Light"/>
                            <w:color w:val="404040"/>
                            <w:sz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office</w:t>
                        </w:r>
                        <w:r>
                          <w:rPr>
                            <w:rFonts w:ascii="微软雅黑 Light" w:eastAsia="微软雅黑 Light" w:hAnsi="微软雅黑 Light" w:hint="eastAsia"/>
                            <w:color w:val="404040"/>
                            <w:sz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、文档制作</w:t>
                        </w:r>
                      </w:p>
                    </w:txbxContent>
                  </v:textbox>
                </v:rect>
                <v:rect id="矩形 9" o:spid="_x0000_s1033" style="position:absolute;left:22801;top:83175;width:49028;height:11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>
                  <v:textbox>
                    <w:txbxContent>
                      <w:p w14:paraId="222535BC" w14:textId="51214E04" w:rsidR="00280888" w:rsidRPr="00F93A8A" w:rsidRDefault="00F93A8A">
                        <w:p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400" w:lineRule="exact"/>
                          <w:textAlignment w:val="baseline"/>
                          <w:rPr>
                            <w:rFonts w:ascii="微软雅黑 Light" w:eastAsia="微软雅黑 Light" w:hAnsi="微软雅黑 Light"/>
                            <w:color w:val="808080" w:themeColor="background1" w:themeShade="80"/>
                            <w:kern w:val="0"/>
                            <w:sz w:val="22"/>
                          </w:rPr>
                        </w:pPr>
                        <w:r w:rsidRPr="00F93A8A">
                          <w:rPr>
                            <w:rFonts w:ascii="微软雅黑 Light" w:eastAsia="微软雅黑 Light" w:hAnsi="微软雅黑 Light" w:hint="eastAsia"/>
                            <w:color w:val="808080" w:themeColor="background1" w:themeShade="80"/>
                            <w:sz w:val="22"/>
                          </w:rPr>
                          <w:t>本人性格开朗，积极向上，乐于与人沟通，喜欢迎接新的挑战，并且有良好的团队合作精神，有较强的组织沟通能力和扎实的专业基础，相信“是金子总会发光的</w:t>
                        </w:r>
                        <w:r>
                          <w:rPr>
                            <w:rFonts w:ascii="微软雅黑 Light" w:eastAsia="微软雅黑 Light" w:hAnsi="微软雅黑 Light"/>
                            <w:color w:val="808080" w:themeColor="background1" w:themeShade="80"/>
                            <w:sz w:val="22"/>
                          </w:rPr>
                          <w:t>”</w:t>
                        </w:r>
                      </w:p>
                    </w:txbxContent>
                  </v:textbox>
                </v:rect>
                <v:group id="组合 10" o:spid="_x0000_s1034" style="position:absolute;left:6623;top:22774;width:12023;height:68353" coordorigin="6623,22774" coordsize="12023,68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矩形 11" o:spid="_x0000_s1035" style="position:absolute;left:6715;top:22774;width:11775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" filled="f" stroked="f" strokeweight="1pt"/>
                  <v:rect id="矩形 13" o:spid="_x0000_s1036" style="position:absolute;left:6623;top:42375;width:11775;height:2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fwAAAANsAAAAPAAAAZHJzL2Rvd25yZXYueG1sRE9NawIx&#10;EL0X/A9hBG81q0K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7AaKH8AAAADbAAAADwAAAAAA&#10;AAAAAAAAAAAHAgAAZHJzL2Rvd25yZXYueG1sUEsFBgAAAAADAAMAtwAAAPQCAAAAAA==&#10;" filled="f" stroked="f" strokeweight="1pt"/>
                  <v:rect id="矩形 14" o:spid="_x0000_s1037" style="position:absolute;left:6872;top:88333;width:11774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xJrwAAAANsAAAAPAAAAZHJzL2Rvd25yZXYueG1sRE9NawIx&#10;EL0X/A9hBG81q0i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Y+8Sa8AAAADbAAAADwAAAAAA&#10;AAAAAAAAAAAHAgAAZHJzL2Rvd25yZXYueG1sUEsFBgAAAAADAAMAtwAAAPQCAAAAAA==&#10;" filled="f" stroked="f" strokeweight="1pt"/>
                </v:group>
                <v:group id="组合 15" o:spid="_x0000_s1038" style="position:absolute;left:4341;top:21475;width:4356;height:60243" coordorigin="4341,21475" coordsize="5733,60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矩形 16" o:spid="_x0000_s1039" style="position:absolute;left:5217;top:21924;width:4286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" filled="f" stroked="f" strokeweight="1pt"/>
                  <v:rect id="矩形 17" o:spid="_x0000_s1040" style="position:absolute;left:4433;top:21475;width:4286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" filled="f" stroked="f" strokeweight="1pt"/>
                  <v:rect id="矩形 18" o:spid="_x0000_s1041" style="position:absolute;left:4341;top:74205;width:4287;height:2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hhu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2DlFxlAL/8AAAD//wMAUEsBAi0AFAAGAAgAAAAhANvh9svuAAAAhQEAABMAAAAAAAAAAAAA&#10;AAAAAAAAAFtDb250ZW50X1R5cGVzXS54bWxQSwECLQAUAAYACAAAACEAWvQsW78AAAAVAQAACwAA&#10;AAAAAAAAAAAAAAAfAQAAX3JlbHMvLnJlbHNQSwECLQAUAAYACAAAACEA4qIYbsMAAADbAAAADwAA&#10;AAAAAAAAAAAAAAAHAgAAZHJzL2Rvd25yZXYueG1sUEsFBgAAAAADAAMAtwAAAPcCAAAAAA==&#10;" filled="f" stroked="f" strokeweight="1pt"/>
                  <v:rect id="矩形 19" o:spid="_x0000_s1042" style="position:absolute;left:5789;top:78923;width:4286;height:2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31wAAAANs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/4b7L+kAObkBAAD//wMAUEsBAi0AFAAGAAgAAAAhANvh9svuAAAAhQEAABMAAAAAAAAAAAAAAAAA&#10;AAAAAFtDb250ZW50X1R5cGVzXS54bWxQSwECLQAUAAYACAAAACEAWvQsW78AAAAVAQAACwAAAAAA&#10;AAAAAAAAAAAfAQAAX3JlbHMvLnJlbHNQSwECLQAUAAYACAAAACEAje699cAAAADbAAAADwAAAAAA&#10;AAAAAAAAAAAHAgAAZHJzL2Rvd25yZXYueG1sUEsFBgAAAAADAAMAtwAAAPQCAAAAAA==&#10;" filled="f" stroked="f" strokeweight="1pt"/>
                </v:group>
                <v:group id="组合 20" o:spid="_x0000_s1043" style="position:absolute;left:8530;top:21474;width:17671;height:60141" coordorigin="8530,21474" coordsize="17670,6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矩形 21" o:spid="_x0000_s1044" style="position:absolute;left:8530;top:21474;width:17671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>
                    <v:textbox>
                      <w:txbxContent>
                        <w:p w14:paraId="61886325" w14:textId="77777777" w:rsidR="00280888" w:rsidRDefault="007D2846">
                          <w:pPr>
                            <w:spacing w:line="320" w:lineRule="exact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2E4E5F" w:themeColor="accent1"/>
                              <w:spacing w:val="60"/>
                              <w:kern w:val="24"/>
                            </w:rPr>
                            <w:t>教育背景</w:t>
                          </w:r>
                        </w:p>
                      </w:txbxContent>
                    </v:textbox>
                  </v:rect>
                  <v:rect id="矩形 23" o:spid="_x0000_s1045" style="position:absolute;left:8530;top:40798;width:17671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kCi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ImpAosMAAADbAAAADwAA&#10;AAAAAAAAAAAAAAAHAgAAZHJzL2Rvd25yZXYueG1sUEsFBgAAAAADAAMAtwAAAPcCAAAAAA==&#10;" filled="f" stroked="f" strokeweight="1pt">
                    <v:textbox>
                      <w:txbxContent>
                        <w:p w14:paraId="535CD605" w14:textId="77777777" w:rsidR="00280888" w:rsidRDefault="007D2846">
                          <w:pPr>
                            <w:spacing w:line="320" w:lineRule="exact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2E4E5F" w:themeColor="accent1"/>
                              <w:spacing w:val="60"/>
                              <w:kern w:val="24"/>
                            </w:rPr>
                            <w:t>专业技能</w:t>
                          </w:r>
                        </w:p>
                      </w:txbxContent>
                    </v:textbox>
                  </v:rect>
                  <v:rect id="矩形 24" o:spid="_x0000_s1046" style="position:absolute;left:8530;top:78726;width:17671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jW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rYPY1sMAAADbAAAADwAA&#10;AAAAAAAAAAAAAAAHAgAAZHJzL2Rvd25yZXYueG1sUEsFBgAAAAADAAMAtwAAAPcCAAAAAA==&#10;" filled="f" stroked="f" strokeweight="1pt">
                    <v:textbox>
                      <w:txbxContent>
                        <w:p w14:paraId="1D2448E5" w14:textId="77777777" w:rsidR="00280888" w:rsidRDefault="007D2846">
                          <w:pPr>
                            <w:spacing w:line="320" w:lineRule="exact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2E4E5F" w:themeColor="accent1"/>
                              <w:spacing w:val="60"/>
                              <w:kern w:val="24"/>
                            </w:rPr>
                            <w:t>自我评价</w:t>
                          </w:r>
                        </w:p>
                      </w:txbxContent>
                    </v:textbox>
                  </v:rect>
                </v:group>
                <v:rect id="矩形 25" o:spid="_x0000_s1047" style="position:absolute;left:3393;top:218;width:33534;height:7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46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NEXnjrEAAAA2wAAAA8A&#10;AAAAAAAAAAAAAAAABwIAAGRycy9kb3ducmV2LnhtbFBLBQYAAAAAAwADALcAAAD4AgAAAAA=&#10;" filled="f" stroked="f">
                  <v:textbox>
                    <w:txbxContent>
                      <w:p w14:paraId="5899EC3D" w14:textId="6EAB9E39" w:rsidR="00280888" w:rsidRPr="008163AD" w:rsidRDefault="007D2846">
                        <w:pPr>
                          <w:spacing w:line="672" w:lineRule="exact"/>
                          <w:rPr>
                            <w:kern w:val="0"/>
                            <w:sz w:val="32"/>
                            <w:szCs w:val="32"/>
                          </w:rPr>
                        </w:pPr>
                        <w:r w:rsidRPr="008163AD">
                          <w:rPr>
                            <w:rFonts w:ascii="微软雅黑 Light" w:eastAsia="微软雅黑 Light" w:hAnsi="微软雅黑 Light" w:cs="Times New Roman" w:hint="eastAsia"/>
                            <w:color w:val="2E4E5F" w:themeColor="accent1"/>
                            <w:spacing w:val="60"/>
                            <w:sz w:val="56"/>
                            <w:szCs w:val="56"/>
                          </w:rPr>
                          <w:t>苏志彬</w:t>
                        </w:r>
                      </w:p>
                      <w:p w14:paraId="2408D4D3" w14:textId="3C51CEE7" w:rsidR="00280888" w:rsidRPr="008163AD" w:rsidRDefault="007D2846">
                        <w:pPr>
                          <w:spacing w:line="440" w:lineRule="exact"/>
                          <w:rPr>
                            <w:sz w:val="22"/>
                            <w:szCs w:val="24"/>
                          </w:rPr>
                        </w:pPr>
                        <w:r w:rsidRPr="008163AD">
                          <w:rPr>
                            <w:rFonts w:ascii="微软雅黑 Light" w:eastAsia="微软雅黑 Light" w:hAnsi="微软雅黑 Light" w:cs="Times New Roman" w:hint="eastAsia"/>
                            <w:color w:val="2E4E5F" w:themeColor="accent1"/>
                            <w:sz w:val="22"/>
                            <w:szCs w:val="24"/>
                          </w:rPr>
                          <w:t>求职意向：程序员岗位相关行业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2" o:spid="_x0000_s1048" type="#_x0000_t202" style="position:absolute;left:6131;top:9891;width:16199;height:7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0E78ABBC" w14:textId="2745067B" w:rsidR="00280888" w:rsidRDefault="007D2846">
                        <w:pPr>
                          <w:spacing w:line="50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 Light" w:eastAsia="微软雅黑 Light" w:hAnsi="微软雅黑 Light" w:cs="Times New Roman" w:hint="eastAsia"/>
                            <w:color w:val="000000"/>
                            <w:sz w:val="20"/>
                            <w:szCs w:val="20"/>
                          </w:rPr>
                          <w:t>生日：</w:t>
                        </w:r>
                        <w:r>
                          <w:rPr>
                            <w:rFonts w:ascii="微软雅黑 Light" w:eastAsia="微软雅黑 Light" w:hAnsi="微软雅黑 Light" w:cs="Times New Roman"/>
                            <w:color w:val="000000"/>
                            <w:sz w:val="20"/>
                            <w:szCs w:val="20"/>
                          </w:rPr>
                          <w:t>2002.02.22</w:t>
                        </w:r>
                        <w:r>
                          <w:rPr>
                            <w:rFonts w:ascii="微软雅黑 Light" w:eastAsia="微软雅黑 Light" w:hAnsi="微软雅黑 Light" w:cs="Times New Roman" w:hint="eastAsia"/>
                            <w:color w:val="000000"/>
                            <w:sz w:val="20"/>
                            <w:szCs w:val="20"/>
                          </w:rPr>
                          <w:t xml:space="preserve">                    </w:t>
                        </w:r>
                      </w:p>
                      <w:p w14:paraId="46610631" w14:textId="2DBBF837" w:rsidR="00280888" w:rsidRDefault="007D2846">
                        <w:pPr>
                          <w:spacing w:line="500" w:lineRule="exact"/>
                        </w:pPr>
                        <w:r>
                          <w:rPr>
                            <w:rFonts w:ascii="微软雅黑 Light" w:eastAsia="微软雅黑 Light" w:hAnsi="微软雅黑 Light" w:cs="Times New Roman" w:hint="eastAsia"/>
                            <w:color w:val="000000"/>
                            <w:sz w:val="20"/>
                            <w:szCs w:val="20"/>
                          </w:rPr>
                          <w:t>电话：</w:t>
                        </w:r>
                        <w:r>
                          <w:rPr>
                            <w:rFonts w:ascii="微软雅黑 Light" w:eastAsia="微软雅黑 Light" w:hAnsi="微软雅黑 Light" w:cs="Times New Roman"/>
                            <w:color w:val="000000"/>
                            <w:sz w:val="20"/>
                            <w:szCs w:val="20"/>
                          </w:rPr>
                          <w:t>136</w:t>
                        </w:r>
                        <w:r w:rsidR="00852082">
                          <w:rPr>
                            <w:rFonts w:ascii="微软雅黑 Light" w:eastAsia="微软雅黑 Light" w:hAnsi="微软雅黑 Light" w:cs="Times New Roman"/>
                            <w:color w:val="000000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微软雅黑 Light" w:eastAsia="微软雅黑 Light" w:hAnsi="微软雅黑 Light" w:cs="Times New Roman"/>
                            <w:color w:val="000000"/>
                            <w:sz w:val="20"/>
                            <w:szCs w:val="20"/>
                          </w:rPr>
                          <w:t>7597</w:t>
                        </w:r>
                        <w:r w:rsidR="00852082">
                          <w:rPr>
                            <w:rFonts w:ascii="微软雅黑 Light" w:eastAsia="微软雅黑 Light" w:hAnsi="微软雅黑 Light" w:cs="Times New Roman"/>
                            <w:color w:val="000000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微软雅黑 Light" w:eastAsia="微软雅黑 Light" w:hAnsi="微软雅黑 Light" w:cs="Times New Roman"/>
                            <w:color w:val="000000"/>
                            <w:sz w:val="20"/>
                            <w:szCs w:val="20"/>
                          </w:rPr>
                          <w:t>5839</w:t>
                        </w:r>
                      </w:p>
                    </w:txbxContent>
                  </v:textbox>
                </v:shape>
                <v:group id="组合 27" o:spid="_x0000_s1049" style="position:absolute;left:4352;top:11416;width:19499;height:4966" coordorigin="4352,11416" coordsize="19499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矩形 28" o:spid="_x0000_s1050" style="position:absolute;left:4352;top:11479;width:1791;height: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tLT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" filled="f" stroked="f" strokeweight="1pt"/>
                  <v:rect id="矩形 29" o:spid="_x0000_s1051" style="position:absolute;left:22060;top:11416;width:1791;height: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ndIwwAAANs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Q4J3SMMAAADbAAAADwAA&#10;AAAAAAAAAAAAAAAHAgAAZHJzL2Rvd25yZXYueG1sUEsFBgAAAAADAAMAtwAAAPcCAAAAAA==&#10;" filled="f" stroked="f" strokeweight="1pt"/>
                  <v:rect id="矩形 30" o:spid="_x0000_s1052" style="position:absolute;left:4352;top:14591;width:1791;height: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UgIvwAAANsAAAAPAAAAZHJzL2Rvd25yZXYueG1sRE/Pa8Iw&#10;FL4P/B/CE7zNdB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BXYUgIvwAAANsAAAAPAAAAAAAA&#10;AAAAAAAAAAcCAABkcnMvZG93bnJldi54bWxQSwUGAAAAAAMAAwC3AAAA8wIAAAAA&#10;" filled="f" stroked="f" strokeweight="1pt"/>
                  <v:rect id="矩形 31" o:spid="_x0000_s1053" style="position:absolute;left:22060;top:14591;width:1791;height: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e2TwwAAANsAAAAPAAAAZHJzL2Rvd25yZXYueG1sRI9PawIx&#10;FMTvBb9DeIK3mrVC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OC3tk8MAAADbAAAADwAA&#10;AAAAAAAAAAAAAAAHAgAAZHJzL2Rvd25yZXYueG1sUEsFBgAAAAADAAMAtwAAAPcCAAAAAA==&#10;" filled="f" stroked="f" strokeweight="1pt"/>
                </v:group>
                <v:shape id="文本框 42" o:spid="_x0000_s1054" type="#_x0000_t202" style="position:absolute;left:24412;top:9891;width:27387;height:7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507C2FCF" w14:textId="5989AB6D" w:rsidR="00280888" w:rsidRDefault="007D2846">
                        <w:pPr>
                          <w:spacing w:line="50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 Light" w:eastAsia="微软雅黑 Light" w:hAnsi="微软雅黑 Light" w:cs="Times New Roman" w:hint="eastAsia"/>
                            <w:color w:val="000000"/>
                            <w:sz w:val="20"/>
                            <w:szCs w:val="20"/>
                          </w:rPr>
                          <w:t>现居：福建省福州市</w:t>
                        </w:r>
                      </w:p>
                      <w:p w14:paraId="4742E5FA" w14:textId="0D3E99D8" w:rsidR="00280888" w:rsidRDefault="007D2846">
                        <w:pPr>
                          <w:spacing w:line="500" w:lineRule="exact"/>
                        </w:pPr>
                        <w:r>
                          <w:rPr>
                            <w:rFonts w:ascii="微软雅黑 Light" w:eastAsia="微软雅黑 Light" w:hAnsi="微软雅黑 Light" w:cs="Times New Roman" w:hint="eastAsia"/>
                            <w:color w:val="000000"/>
                            <w:sz w:val="20"/>
                            <w:szCs w:val="20"/>
                          </w:rPr>
                          <w:t>邮箱：</w:t>
                        </w:r>
                        <w:r w:rsidRPr="00A41A0D">
                          <w:rPr>
                            <w:rFonts w:ascii="微软雅黑 Light" w:eastAsia="微软雅黑 Light" w:hAnsi="微软雅黑 Light" w:cs="Times New Roman"/>
                            <w:color w:val="000000"/>
                            <w:sz w:val="20"/>
                            <w:szCs w:val="20"/>
                          </w:rPr>
                          <w:t>1182450661</w:t>
                        </w:r>
                        <w:r w:rsidRPr="00C9758F">
                          <w:rPr>
                            <w:rFonts w:ascii="微软雅黑 Light" w:eastAsia="微软雅黑 Light" w:hAnsi="微软雅黑 Light" w:cs="Times New Roman" w:hint="eastAsia"/>
                            <w:color w:val="000000"/>
                            <w:sz w:val="20"/>
                            <w:szCs w:val="20"/>
                          </w:rPr>
                          <w:t>@qq.com</w:t>
                        </w:r>
                      </w:p>
                    </w:txbxContent>
                  </v:textbox>
                </v:shape>
                <v:group id="组合 33" o:spid="_x0000_s1055" style="position:absolute;left:4575;top:11706;width:19020;height:4356" coordorigin="4575,11706" coordsize="19019,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location-pointer_64679" o:spid="_x0000_s1056" style="position:absolute;left:22363;top:11737;width:1232;height:1205;visibility:visible;mso-wrap-style:square;v-text-anchor:top" coordsize="607933,59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" path="m163904,368072v9933,15871,19867,31742,30794,48605c100329,430564,52648,460323,52648,475202v,19839,85428,67452,251318,67452c469857,542654,555285,495041,555285,475202v,-14879,-48674,-44638,-143043,-58525c424162,399814,434096,383943,444030,368072v92382,17855,163903,53565,163903,107130c607933,553565,454956,594235,303966,594235,152977,594235,,553565,,475202,,421637,70528,385927,163904,368072xm304444,119134v35405,,64106,28844,64106,64425c368550,219140,339849,247984,304444,247984v-35405,,-64106,-28844,-64106,-64425c240338,147978,269039,119134,304444,119134xm304941,78375v-58606,,-106286,46628,-106286,105161c198655,242070,246335,288698,304941,288698v57613,,105293,-46628,105293,-105162c410234,125003,362554,78375,304941,78375xm304941,v98340,,177806,80359,177806,178576c482747,249014,391361,383938,338714,454376v-7946,10913,-20860,17858,-33773,17858c291035,472234,278121,465289,270175,454376,217528,383938,126142,249014,126142,178576,126142,80359,205608,,304941,xe" filled="f" stroked="f">
                    <v:path arrowok="t" o:connecttype="custom" o:connectlocs="33212,74583;39452,84431;10668,96290;61592,109958;112517,96290;83532,84431;89973,74583;123185,96290;61592,120410;0,96290;33212,74583;61689,24140;74679,37195;61689,50249;48700,37195;61689,24140;61790,15881;40253,37190;61790,58499;83125,37190;61790,15881;61790,0;97819,36185;68633,92070;61790,95689;54745,92070;25560,36185;61790,0" o:connectangles="0,0,0,0,0,0,0,0,0,0,0,0,0,0,0,0,0,0,0,0,0,0,0,0,0,0,0,0"/>
                    <o:lock v:ext="edit" aspectratio="t"/>
                  </v:shape>
                  <v:shape id="analog-stopwatch_67066" o:spid="_x0000_s1057" style="position:absolute;left:4733;top:11706;width:1016;height:1232;visibility:visible;mso-wrap-style:square;v-text-anchor:top" coordsize="501861,608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" path="m249706,170425r,105305l249706,357238r,941l250930,358179r64052,l438799,358179v,-9360,-707,-18578,-2025,-27514c432158,298918,419536,269757,401074,245300,380399,217880,352471,196387,320068,183594v-13564,-5409,-27834,-9219,-42716,-11288c268733,171036,259879,170425,250930,170425r-1224,xm250930,107542v11162,,22136,658,32968,2116c310555,113186,335987,120805,359347,132046v31084,14909,58682,35980,81006,61707c478690,237728,501861,295155,501861,358037v,138417,-112372,250590,-250931,250590c112325,608627,,496454,,358037,,230861,94947,125791,217963,109658v10785,-1363,21759,-2116,32967,-2116xm402966,86965v6378,-864,13078,700,18590,4886l462633,123080v11070,8419,13190,24174,4805,35180l451469,179236v-3345,-3763,-6784,-7431,-10505,-11053c420190,147442,396495,130417,370398,117530l386320,96648v4216,-5526,10269,-8819,16646,-9683xm198064,l303727,v13896,,25108,11243,25108,25074l328835,37635v,13878,-11212,25074,-25108,25074l283894,62709r,28885c273013,90277,262036,89571,250919,89571v-11117,,-22141,706,-32975,2023l217944,62709r-19880,c184215,62709,172956,51513,172956,37635r,-12561c172956,11243,184215,,198064,xe" filled="f" stroked="f">
                    <v:path arrowok="t" o:connecttype="custom" o:connectlocs="50540,34494;50540,55808;50540,72305;50540,72495;50788,72495;63752,72495;88812,72495;88402,66927;81177,49649;64781,37159;56136,34875;50788,34494;50788,21766;57461,22195;72731,26726;89127,39216;101576,72467;50788,123186;0,72467;44115,22195;50788,21766;81560,17602;85322,18591;93636,24911;94609,32032;91377,36277;89251,34040;74968,23788;78191,19562;81560,17602;40088,0;61474,0;66556,5075;66556,7617;61474,12692;57460,12692;57460,18539;50786,18129;44112,18539;44112,12692;40088,12692;35006,7617;35006,5075;40088,0" o:connectangles="0,0,0,0,0,0,0,0,0,0,0,0,0,0,0,0,0,0,0,0,0,0,0,0,0,0,0,0,0,0,0,0,0,0,0,0,0,0,0,0,0,0,0,0"/>
                    <o:lock v:ext="edit" aspectratio="t"/>
                  </v:shape>
                  <v:shape id="call-volume_17819" o:spid="_x0000_s1058" style="position:absolute;left:4575;top:14812;width:1232;height:1220;visibility:visible;mso-wrap-style:square;v-text-anchor:top" coordsize="608736,602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" path="m251451,247191r10686,2864c285463,256175,306704,268283,323645,285209v17853,17836,30363,40360,36227,65098l363521,365670r-15768,-1562c346190,363978,344495,363847,342801,363587r-16680,-911l323776,354734v-4561,-16666,-13423,-31899,-25672,-44007c285463,297968,269435,288984,251842,284558r-13292,-3516l244284,268674v1564,-3255,2867,-7031,4040,-10937l251451,247191xm246454,168722r15517,2603c306566,178614,346858,199180,378414,230549v35206,35273,56330,80309,61285,130421l441003,373856r-15778,-521c422096,373205,420010,373335,417923,373075r-13170,-1822l403841,362532c399407,321792,381674,284956,352856,256060,327690,231069,295613,214278,260015,207640r-8215,-1562l250757,197878v-521,-4555,-1043,-9111,-1825,-13667l246454,168722xm73371,111141v9256,,17730,3385,23727,9373l175057,198363v13428,13409,12906,35671,-1043,49600l131906,290142r6127,11066c151982,326333,171016,360701,207388,396892v36242,36191,70529,55198,95559,69127l314419,472268r42109,-42049c363177,423580,372563,419804,382340,419804v9257,,17730,3255,23858,9373l484157,507027v13297,13408,12906,35539,-1043,49469l465123,574071r-4302,3515c451696,584616,441397,590474,430446,594770v-10299,3905,-20468,6509,-31158,7811c398506,602581,395508,602841,390554,602841v-28681,,-132192,-9503,-256041,-133177c29959,365258,-8499,288710,1539,205263,2712,195109,5189,185085,9231,174410v4432,-11196,10168,-21480,17338,-30593l28395,140953,47558,121686v6649,-6639,16036,-10545,25813,-10545xm229800,83832r14210,911c317277,88908,386112,119627,437738,171303v50061,49853,80698,116628,86043,187698l524693,370195r-15905,1301c505008,371887,502400,372017,499793,372147r-11212,651l487799,361734c482975,299125,456120,240551,412316,196685,367730,152169,308282,125355,245053,121059r-8604,-651l234754,111948v-1043,-4816,-1825,-9502,-2607,-14058l229800,83832xm230344,r10949,521c338009,4166,428990,43737,497291,111947v64000,63913,103233,148784,110533,239122l608736,362394r-12513,911c592182,363566,588272,363956,584362,364347r-11601,1041l571849,353933c565201,272186,529617,195256,471744,137460,409830,75629,327452,39832,239860,36578r-11471,-391l229041,20176v130,-2993,261,-6118,521,-9111l230344,xe" filled="f" stroked="f">
                    <v:path arrowok="t" o:connecttype="custom" o:connectlocs="50884,50022;53047,50602;65493,57716;72824,70889;73563,73998;70372,73682;69370,73577;65994,73392;65520,71785;60325,62880;50963,57584;48273,56873;49434,54370;50251,52157;49873,34143;53013,34670;76577,46655;88978,73047;89242,75655;86049,75549;84572,75497;81907,75128;81722,73363;71405,51817;52617,42019;50955,41703;50744,40043;50374,37278;14847,22491;19649,24388;35425,40141;35214,50179;26693,58714;27933,60953;41967,80316;61305,94305;63626,95570;72148,87061;77371,84953;82199,86850;97975,102604;97764,112614;94123,116171;93253,116882;87106,120360;80801,121940;79033,121993;27220,95043;311,41538;1868,35294;5377,29103;5746,28524;9624,24625;14847,22491;46503,16965;49378,17149;88582,34665;105993,72649;106178,74914;102959,75177;101139,75309;98870,75441;98712,73202;83437,39802;49589,24498;47848,24366;47505,22654;46978,19809;46613,0;48829,105;100633,22654;123000,71044;123185,73335;120653,73520;118253,73731;115905,73941;115720,71623;95463,27817;48539,7402;46217,7323;46349,4083;46455,2239" o:connectangles="0,0,0,0,0,0,0,0,0,0,0,0,0,0,0,0,0,0,0,0,0,0,0,0,0,0,0,0,0,0,0,0,0,0,0,0,0,0,0,0,0,0,0,0,0,0,0,0,0,0,0,0,0,0,0,0,0,0,0,0,0,0,0,0,0,0,0,0,0,0,0,0,0,0,0,0,0,0,0,0,0,0"/>
                    <o:lock v:ext="edit" aspectratio="t"/>
                  </v:shape>
                  <v:shape id="open-mail_17777" o:spid="_x0000_s1059" style="position:absolute;left:22344;top:14857;width:1232;height:1205;visibility:visible;mso-wrap-style:square;v-text-anchor:top" coordsize="575249,563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" path="m,496216r1058,670l1058,496915r-907,-550c151,496216,151,496216,,496216xm279261,300538v1350,599,5102,2847,12756,9889c350095,364366,500316,508653,557043,563042r-540107,c67960,508504,206476,361370,263503,310577v5253,-4645,12606,-9140,15758,-10039xm575249,223269r,323119c541183,513582,470950,446322,408221,386402l575249,223269xm1058,223128l157854,379514c99487,439282,34068,508638,1058,543989r,-47074l2117,497557r-1059,-671l1058,223128xm205308,214994v-6904,,-12306,5394,-12306,12287c193002,234024,198404,239568,205308,239568r167629,c379690,239568,385243,234024,385243,227281v,-6893,-5553,-12287,-12306,-12287l205308,214994xm204407,154009v-6903,,-12306,5544,-12306,12287c192101,173038,197504,178583,204407,178583r167630,c378790,178583,384342,173038,384342,166296v,-6743,-5552,-12287,-12305,-12287l204407,154009xm475469,130970r93429,63953l475469,286285r,-155315xm101896,128288r,162089l6633,195401r95263,-67113xm130422,81785r37518,l403401,81785r47723,32665c450974,114900,450824,115350,450824,115799r,192846c450824,309094,450974,309544,451124,310143r-60779,59337c357630,338313,328066,310443,308857,292462,296701,281224,288147,276129,280493,275829v-13506,-449,-30164,13636,-33316,16483c229019,308495,203057,333818,174543,362737l130122,318384v,-449,300,-749,300,-1348l130422,108157r,-26372xm283953,r85103,58287l201252,58287,283953,xe" filled="f" stroked="f">
                    <v:path arrowok="t" o:connecttype="custom" o:connectlocs="0,106262;227,106405;227,106411;32,106294;0,106262;59802,64358;62533,66476;119286,120572;3627,120572;56427,66508;59802,64358;123185,47812;123185,117006;87417,82746;227,47781;33803,81271;227,116492;227,106411;453,106549;227,106405;43965,46040;41330,48671;43965,51302;79861,51302;82497,48671;79861,46040;43772,32980;41137,35611;43772,38242;79669,38242;82304,35611;79669,32980;101818,28046;121825,41742;101818,61306;21820,27472;21820,62182;1420,41844;27929,17514;35963,17514;86385,17514;96605,24509;96540,24798;96540,66094;96605,66415;83589,79122;66139,62629;60065,59067;52931,62597;37377,77678;27865,68180;27929,67891;27929,23161;60806,0;79030,12482;43097,12482" o:connectangles="0,0,0,0,0,0,0,0,0,0,0,0,0,0,0,0,0,0,0,0,0,0,0,0,0,0,0,0,0,0,0,0,0,0,0,0,0,0,0,0,0,0,0,0,0,0,0,0,0,0,0,0,0,0,0,0"/>
                    <o:lock v:ext="edit" aspectratio="t"/>
                  </v:shape>
                </v:group>
                <v:group id="组合 38" o:spid="_x0000_s1060" style="position:absolute;left:5521;top:22439;width:2490;height:58739" coordorigin="5521,22439" coordsize="2489,58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11" o:spid="_x0000_s1061" style="position:absolute;left:6025;top:79354;width:1986;height:1824;visibility:visible;mso-wrap-style:square;v-text-anchor:top" coordsize="210964,193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" path="m147786,166092v2977,,4465,1042,4465,3126l151805,169218v,,,148,,446c151507,170557,150465,171004,148679,171004v-297,,-446,148,-446,446c148233,171748,148084,171897,147786,171897v-2083,,-3125,-1042,-3125,-3126c144661,166985,145703,166092,147786,166092xm107826,159507v744,74,1414,483,2009,1227c112812,164009,116235,166018,120104,166762v3870,744,8483,670,13841,-223l138857,166539v2083,-596,3125,297,3125,2679c141982,171004,141089,172194,139303,172789r-4911,c132308,173087,129332,173236,125462,173236v-8930,,-15627,-2828,-20092,-8483c103882,163264,103882,161776,105370,160288v893,-595,1712,-856,2456,-781xm33933,158502r1786,c36909,158502,38100,159097,39291,160288v1190,1191,1785,2381,1785,3572l41076,165646v,3572,-1785,5358,-5357,5358l33933,171004v-3572,,-5358,-1786,-5358,-5358l28575,163860v,-3572,1786,-5358,5358,-5358xm21878,91976v-2679,,-4912,893,-6698,2679c13394,96441,12501,98673,12501,101352r,70098c12501,173831,13394,175989,15180,177924v1786,1935,4019,2902,6698,2902l50899,180826v2381,,4539,-967,6474,-2902c59308,175989,60275,173831,60275,171450r,-70098c60275,98673,59308,96441,57373,94655,55438,92869,53280,91976,50899,91976r-29021,xm21878,79028r29021,c56852,79028,61987,81186,66303,85502v4316,4316,6474,9599,6474,15850l72777,171450v,5953,-2158,11088,-6474,15404c61987,191170,56852,193328,50899,193328r-29021,c15925,193328,10790,191170,6474,186854,2158,182538,,177403,,171450l,101352c,95101,2158,89818,6474,85502v4316,-4316,9451,-6474,15404,-6474xm127694,12948v,8930,-1190,16520,-3571,22771c122932,38695,118021,47030,109389,60722,101650,72033,97036,79921,95548,84386r,893l95101,87064r,78135c96589,171450,99194,175617,102915,177701v3720,2083,9748,3125,18082,3125l132159,180826v2977,-297,7888,-446,14734,-446l157609,180380r7144,c169515,180380,172492,180082,173682,179487v298,,744,-149,1340,-447c177105,178445,178147,177254,178147,175468v,-1190,-149,-2083,-446,-2679c176212,170111,175915,167432,176808,164753v893,-2381,2232,-4316,4018,-5805c182910,158055,184249,156270,184844,153591v,-1786,-148,-3126,-446,-4019c183207,148084,182761,145703,183059,142429v297,-3275,1488,-5656,3571,-7144c189012,133499,190500,131266,191095,128588v298,-2679,-297,-5061,-1786,-7144c187821,119360,187449,116681,188193,113407v744,-3274,2158,-5507,4242,-6697c195709,104329,197644,101203,198239,97334v595,-3870,-298,-7144,-2679,-9823c193179,84832,190202,83195,186630,82600v-297,-298,-893,-447,-1786,-447l184398,82153r-6697,l167878,82153v-8334,,-16818,-446,-25450,-1339l140643,80814v-1191,-298,-2679,-1042,-4465,-2233c135285,77093,134838,75456,134838,73670r,-4911c134838,65484,135136,63103,135731,61615v595,-3572,2084,-7590,4465,-12055c142875,43904,144363,39439,144661,36165v893,-8929,-2828,-16371,-11162,-22324c132308,13246,130373,12948,127694,12948xm129927,v3869,,7441,1191,10716,3572c153442,11906,159097,23217,157609,37505v-893,5060,-2828,10715,-5804,16966c151507,55066,150837,56629,149795,59159v-1041,2530,-1711,4391,-2009,5581l147786,68759v8930,595,15627,893,20092,893l177701,69652r7143,l188416,69652v7144,893,12800,4316,16967,10269c209848,85279,211634,91678,210741,99120v-893,6548,-4168,12203,-9823,16966c203299,120253,204192,124867,203597,129927v-893,5953,-3423,10716,-7590,14287l196007,144661v1488,3274,1934,6846,1339,10716c196453,160734,193923,165050,189756,168325v1190,2381,1488,5357,893,8929c190053,184100,186333,188714,179487,191095v-3275,1489,-8186,2233,-14734,2233l157609,193328v-2084,-298,-5656,-447,-10716,-447c145107,192881,142577,192956,139303,193105v-3274,148,-5655,223,-7144,223c130671,193328,128662,193402,126132,193551v-2530,149,-4391,223,-5581,223c114300,193774,109017,193328,104701,192435v-4316,-893,-8707,-3423,-13172,-7590c87064,180677,83939,174873,82153,167432r,-447c82451,166688,82600,166390,82600,166092r,-80367l82600,83493r893,-3126c84683,76498,89892,67568,99119,53578v8037,-13394,12353,-20836,12949,-22324c114151,25896,115193,18604,115193,9376v-298,-2679,744,-4762,3125,-6251l119658,2232v1190,-595,2753,-1116,4688,-1562c126281,223,128141,,129927,xe" filled="f" stroked="f">
                    <v:path arrowok="t"/>
                  </v:shape>
                  <v:shape id="Freeform 94" o:spid="_x0000_s1062" style="position:absolute;left:5605;top:41585;width:1993;height:1984;visibility:visible;mso-wrap-style:square;v-text-anchor:top" coordsize="204490,203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" path="m6251,190649r190649,c201067,190649,203151,192732,203151,196899v,4465,-2084,6698,-6251,6698l6251,203597c2084,203597,,201364,,196899v,-4167,2084,-6250,6251,-6250xm23218,82599v-2382,,-4540,968,-6475,2902c14809,87436,13841,89594,13841,91975r,63848c13841,158502,14809,160734,16743,162520v1935,1786,4093,2679,6475,2679l39737,165199v2382,,4465,-893,6251,-2679c47774,160734,48667,158502,48667,155823r,-63848c48667,89594,47774,87436,45988,85501,44202,83567,42119,82599,39737,82599r-16519,xm23218,70098r16519,c45691,70098,50825,72256,55141,76572v4316,4316,6474,9450,6474,15403l61615,155823v,6251,-2158,11534,-6474,15850c50825,175989,45691,178147,39737,178147r-16519,c17264,178147,12130,175989,7814,171673,3498,167357,1340,162074,1340,155823r,-63848c1340,86022,3498,80888,7814,76572v4316,-4316,9450,-6474,15404,-6474xm162967,49113v1488,-893,2977,-893,4465,c168027,50304,168325,51197,168325,51792v,298,-298,1042,-893,2232c166837,54620,166093,54917,165200,54917v-893,,-1638,-297,-2233,-893c162372,52834,162074,52090,162074,51792v,-595,298,-1488,893,-2679xm96441,47774v-2679,,-4911,892,-6697,2678c87958,52238,87065,54471,87065,57150r,98673c87065,158502,87958,160734,89744,162520v1786,1786,4018,2679,6697,2679l112514,165199v2679,,4912,-893,6698,-2679c120998,160734,121891,158502,121891,155823r,-98673c121891,54471,120998,52238,119212,50452v-1786,-1786,-4019,-2678,-6698,-2678l96441,47774xm96441,35272r16073,c118468,35272,123602,37430,127918,41746v4316,4316,6474,9451,6474,15404l134392,155823v,6251,-2158,11534,-6474,15850c123602,175989,118468,178147,112514,178147r-16073,c90190,178147,84907,175989,80591,171673v-4316,-4316,-6474,-9599,-6474,-15850l74117,57150v,-5953,2158,-11088,6474,-15404c84907,37430,90190,35272,96441,35272xm170557,19199r7144,c179785,19199,180826,20240,180826,22324v,2084,-1041,3125,-3125,3125l170557,25449v-1190,,-1934,149,-2232,447l168771,44648v,2084,-1041,3126,-3125,3126c163860,47774,162967,46732,162967,44648r,-19199c162967,21282,165497,19199,170557,19199xm166093,12948v-2382,,-4540,893,-6475,2679c157684,17413,156716,19645,156716,22324r,133499c156716,158502,157684,160734,159618,162520v1935,1786,4093,2679,6475,2679l182612,165199v2382,,4465,-893,6251,-2679c190649,160734,191542,158502,191542,155823r,-133499c191542,19645,190649,17413,188863,15627v-1786,-1786,-3869,-2679,-6251,-2679l166093,12948xm166093,r16519,c188566,,193700,2232,198016,6697v4316,4465,6474,9674,6474,15627l204490,155823v,6251,-2158,11534,-6474,15850c193700,175989,188566,178147,182612,178147r-16519,c160139,178147,155005,175989,150689,171673v-4316,-4316,-6474,-9599,-6474,-15850l144215,22324v,-5953,2158,-11162,6474,-15627c155005,2232,160139,,166093,xe" filled="f" stroked="f">
                    <v:path arrowok="t"/>
                  </v:shape>
                  <v:group id="组合 42" o:spid="_x0000_s1063" style="position:absolute;left:5521;top:22439;width:2216;height:1680" coordorigin="5521,22439" coordsize="2216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 id="Freeform 123" o:spid="_x0000_s1064" style="position:absolute;left:5521;top:22439;width:2125;height:1528;visibility:visible;mso-wrap-style:square;v-text-anchor:top" coordsize="256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" path="m256,48r,l254,40r-4,-6l244,28r-6,-4l134,r,l128,r,l122,,18,24r,l12,28,6,34,2,40,,48r,l2,56r4,6l12,68r6,4l40,76r,68l40,144r2,8l44,160r8,6l60,172r12,4l88,180r18,4l128,184r,l150,184r18,-4l184,176r12,-4l204,166r8,-6l214,152r2,-8l216,76r22,-4l238,72r6,-4l250,62r4,-6l256,48xm200,144r,l198,148r-2,4l190,156r-8,4l172,162r-12,4l144,168r-16,l128,168r-16,l96,166,84,162,74,160r-8,-4l60,152r-2,-4l56,144r,-64l122,96r,l128,96r,l134,96,200,80r,64xm130,80r,l128,80r,l126,80,22,56r,l18,52,16,48r,l18,44r4,-4l126,16r,l128,16r,l130,16,234,40r,l238,44r2,4l240,48r-2,4l234,56,130,80xe" filled="f" stroked="f">
                      <v:path arrowok="t" o:connecttype="custom" o:connectlocs="256,48;250,34;238,24;134,0;128,0;18,24;12,28;2,40;0,48;6,62;18,72;40,144;42,152;52,166;72,176;106,184;128,184;168,180;196,172;212,160;216,144;238,72;244,68;254,56;200,144;198,148;190,156;172,162;144,168;128,168;96,166;74,160;60,152;56,144;122,96;128,96;134,96;200,144;130,80;128,80;22,56;18,52;16,48;22,40;126,16;128,16;234,40;238,44;240,48;234,56" o:connectangles="0,0,0,0,0,0,0,0,0,0,0,0,0,0,0,0,0,0,0,0,0,0,0,0,0,0,0,0,0,0,0,0,0,0,0,0,0,0,0,0,0,0,0,0,0,0,0,0,0,0"/>
                      <o:lock v:ext="edit" verticies="t"/>
                    </v:shape>
                    <v:shape id="任意多边形: 形状 44" o:spid="_x0000_s1065" style="position:absolute;left:7471;top:22924;width:266;height:1195;visibility:visible;mso-wrap-style:square;v-text-anchor:top" coordsize="26568,119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" path="m13284,79705r3321,1661l18266,83026r4981,6642l24908,99632r1660,6642l24908,111255r-1661,4982l18266,117898r-4982,1660l8303,117898,3321,116237,1661,111255,,106274,1661,99632,3321,89668,8303,83026,9963,81366r3321,-1661xm9963,r3321,l16605,r1661,1660l19926,3321r,3321l19926,66421r,3321l18266,71402r-1661,1661l13284,73063r-3321,l8303,71402,6642,69742r,-3321l6642,6642r,-3321l8303,1660,9963,xe" filled="f" stroked="f">
                      <v:path arrowok="t" o:connecttype="custom" o:connectlocs="13284,79705;16605,81366;18266,83026;23247,89668;24908,99632;26568,106274;24908,111255;23247,116237;18266,117898;13284,119558;8303,117898;3321,116237;1661,111255;0,106274;1661,99632;3321,89668;8303,83026;9963,81366;9963,0;13284,0;16605,0;18266,1660;19926,3321;19926,6642;19926,66421;19926,69742;18266,71402;16605,73063;13284,73063;9963,73063;8303,71402;6642,69742;6642,66421;6642,6642;6642,3321;8303,1660" o:connectangles="0,0,0,0,0,0,0,0,0,0,0,0,0,0,0,0,0,0,0,0,0,0,0,0,0,0,0,0,0,0,0,0,0,0,0,0"/>
                    </v:shape>
                  </v:group>
                </v:group>
                <v:line id="直接连接符 46" o:spid="_x0000_s1066" style="position:absolute;visibility:visible;mso-wrap-style:square" from="21071,22442" to="21071,10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" strokecolor="#d8d8d8 [2732]" strokeweight="1.5pt">
                  <v:stroke joinstyle="miter"/>
                </v:line>
                <v:rect id="矩形 147" o:spid="_x0000_s1067" style="position:absolute;left:38615;top:23237;width:20244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" filled="f" stroked="f">
                  <v:textbox>
                    <w:txbxContent>
                      <w:p w14:paraId="48767C74" w14:textId="24726BC3" w:rsidR="00280888" w:rsidRDefault="007D2846">
                        <w:p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400" w:lineRule="exact"/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 Light" w:eastAsia="微软雅黑 Light" w:hAnsi="微软雅黑 Light" w:hint="eastAsia"/>
                            <w:b/>
                            <w:bCs/>
                            <w:color w:val="2E4E5F" w:themeColor="accent1"/>
                            <w:sz w:val="22"/>
                          </w:rPr>
                          <w:t>福建农业职业技术学院</w:t>
                        </w:r>
                      </w:p>
                    </w:txbxContent>
                  </v:textbox>
                </v:rect>
                <v:rect id="矩形 150" o:spid="_x0000_s1068" style="position:absolute;left:55915;top:23237;width:20453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" filled="f" stroked="f">
                  <v:textbox>
                    <w:txbxContent>
                      <w:p w14:paraId="68499AC3" w14:textId="46B70296" w:rsidR="00280888" w:rsidRDefault="007D2846" w:rsidP="007D2846">
                        <w:p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400" w:lineRule="exact"/>
                          <w:ind w:right="440"/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 Light" w:eastAsia="微软雅黑 Light" w:hAnsi="微软雅黑 Light" w:hint="eastAsia"/>
                            <w:b/>
                            <w:bCs/>
                            <w:color w:val="2E4E5F" w:themeColor="accent1"/>
                            <w:sz w:val="22"/>
                          </w:rPr>
                          <w:t>计算机网络技术 / 专科</w:t>
                        </w:r>
                      </w:p>
                    </w:txbxContent>
                  </v:textbox>
                </v:rect>
                <v:group id="组合 152" o:spid="_x0000_s1069" style="position:absolute;left:6333;top:26098;width:0;height:10626" coordorigin="6333,26098" coordsize="0,10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line id="直接连接符 153" o:spid="_x0000_s1070" style="position:absolute;rotation:90;visibility:visible;mso-wrap-style:square" from="1051,31443" to="11614,31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" strokecolor="#d8d8d8 [2732]" strokeweight="1.5pt">
                    <v:stroke joinstyle="miter"/>
                  </v:line>
                  <v:line id="直接连接符 154" o:spid="_x0000_s1071" style="position:absolute;rotation:90;visibility:visible;mso-wrap-style:square" from="4854,27577" to="7811,27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" strokecolor="#2e4e5f [3204]" strokeweight="1.5pt">
                    <v:stroke joinstyle="miter"/>
                  </v:line>
                </v:group>
                <v:group id="组合 158" o:spid="_x0000_s1072" style="position:absolute;left:6333;top:60129;width:0;height:11581" coordorigin="6333,60129" coordsize="0,11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line id="直接连接符 159" o:spid="_x0000_s1073" style="position:absolute;visibility:visible;mso-wrap-style:square" from="6333,60189" to="6333,71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" strokecolor="#d8d8d8 [2732]" strokeweight="1.5pt">
                    <v:stroke joinstyle="miter"/>
                  </v:line>
                  <v:line id="直接连接符 160" o:spid="_x0000_s1074" style="position:absolute;rotation:90;visibility:visible;mso-wrap-style:square" from="4854,61608" to="7811,6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" strokecolor="#2e4e5f [3204]" strokeweight="1.5pt">
                    <v:stroke joinstyle="miter"/>
                  </v:line>
                </v:group>
                <v:group id="组合 161" o:spid="_x0000_s1075" style="position:absolute;left:6333;top:82803;width:0;height:10205" coordorigin="6333,82803" coordsize="0,10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line id="直接连接符 162" o:spid="_x0000_s1076" style="position:absolute;visibility:visible;mso-wrap-style:square" from="6333,83312" to="6333,93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" strokecolor="#d8d8d8 [2732]" strokeweight="1.5pt">
                    <v:stroke joinstyle="miter"/>
                  </v:line>
                  <v:line id="直接连接符 163" o:spid="_x0000_s1077" style="position:absolute;rotation:90;visibility:visible;mso-wrap-style:square" from="4854,84282" to="7811,8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" strokecolor="#2e4e5f [3204]" strokeweight="1.5pt">
                    <v:stroke joinstyle="miter"/>
                  </v:line>
                </v:group>
                <v:group id="组合 164" o:spid="_x0000_s1078" style="position:absolute;left:23576;top:41871;width:46564;height:108" coordorigin="23576,41871" coordsize="46563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line id="直接连接符 165" o:spid="_x0000_s1079" style="position:absolute;visibility:visible;mso-wrap-style:square" from="23851,41871" to="70140,41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" strokecolor="#d8d8d8 [2732]" strokeweight=".5pt">
                    <v:stroke joinstyle="miter"/>
                  </v:line>
                  <v:line id="直接连接符 166" o:spid="_x0000_s1080" style="position:absolute;visibility:visible;mso-wrap-style:square" from="23576,41979" to="36404,41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" strokecolor="#2e4e5f [3204]">
                    <v:stroke joinstyle="miter"/>
                  </v:line>
                </v:group>
                <v:group id="组合 167" o:spid="_x0000_s1081" style="position:absolute;left:23576;top:56864;width:46564;height:0" coordorigin="23576,56864" coordsize="465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line id="直接连接符 168" o:spid="_x0000_s1082" style="position:absolute;visibility:visible;mso-wrap-style:square" from="23851,56864" to="70140,56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" strokecolor="#d8d8d8 [2732]" strokeweight=".5pt">
                    <v:stroke joinstyle="miter"/>
                  </v:line>
                  <v:line id="直接连接符 169" o:spid="_x0000_s1083" style="position:absolute;visibility:visible;mso-wrap-style:square" from="23576,56864" to="36404,56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" strokecolor="#2e4e5f [3204]">
                    <v:stroke joinstyle="miter"/>
                  </v:line>
                </v:group>
                <v:group id="组合 170" o:spid="_x0000_s1084" style="position:absolute;left:23576;top:79865;width:46564;height:24" coordorigin="23576,79865" coordsize="46563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line id="直接连接符 171" o:spid="_x0000_s1085" style="position:absolute;visibility:visible;mso-wrap-style:square" from="23851,79889" to="70140,79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" strokecolor="#d8d8d8 [2732]" strokeweight=".5pt">
                    <v:stroke joinstyle="miter"/>
                  </v:line>
                  <v:line id="直接连接符 172" o:spid="_x0000_s1086" style="position:absolute;visibility:visible;mso-wrap-style:square" from="23576,79865" to="36404,79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" strokecolor="#2e4e5f [3204]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="001B4A21" w:rsidRPr="005123F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E5EE4" wp14:editId="6A79936F">
                <wp:simplePos x="0" y="0"/>
                <wp:positionH relativeFrom="column">
                  <wp:posOffset>625033</wp:posOffset>
                </wp:positionH>
                <wp:positionV relativeFrom="paragraph">
                  <wp:posOffset>4797705</wp:posOffset>
                </wp:positionV>
                <wp:extent cx="0" cy="787079"/>
                <wp:effectExtent l="0" t="0" r="38100" b="32385"/>
                <wp:wrapNone/>
                <wp:docPr id="181" name="直接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07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8C8F7" id="直接连接符 181" o:spid="_x0000_s1026" style="position:absolute;left:0;text-align:lef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2pt,377.75pt" to="49.2pt,4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" strokecolor="#d8d8d8 [2732]" strokeweight="1.5pt">
                <v:stroke joinstyle="miter"/>
              </v:line>
            </w:pict>
          </mc:Fallback>
        </mc:AlternateContent>
      </w:r>
      <w:r w:rsidR="005123F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81BE66" wp14:editId="3D670AD9">
                <wp:simplePos x="0" y="0"/>
                <wp:positionH relativeFrom="column">
                  <wp:posOffset>861695</wp:posOffset>
                </wp:positionH>
                <wp:positionV relativeFrom="paragraph">
                  <wp:posOffset>5862457</wp:posOffset>
                </wp:positionV>
                <wp:extent cx="1766955" cy="300292"/>
                <wp:effectExtent l="0" t="0" r="0" b="0"/>
                <wp:wrapNone/>
                <wp:docPr id="184" name="矩形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955" cy="3002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EA15C" w14:textId="2994F5B5" w:rsidR="005123FA" w:rsidRDefault="005123FA" w:rsidP="005123FA">
                            <w:pPr>
                              <w:spacing w:line="320" w:lineRule="exac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E4E5F" w:themeColor="accent1"/>
                                <w:spacing w:val="60"/>
                                <w:kern w:val="24"/>
                              </w:rPr>
                              <w:t>个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E4E5F" w:themeColor="accent1"/>
                                <w:spacing w:val="60"/>
                                <w:kern w:val="24"/>
                              </w:rPr>
                              <w:t>人特长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381BE66" id="矩形 184" o:spid="_x0000_s1087" style="position:absolute;margin-left:67.85pt;margin-top:461.6pt;width:139.15pt;height:2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" filled="f" stroked="f" strokeweight="1pt">
                <v:textbox>
                  <w:txbxContent>
                    <w:p w14:paraId="64AEA15C" w14:textId="2994F5B5" w:rsidR="005123FA" w:rsidRDefault="005123FA" w:rsidP="005123FA">
                      <w:pPr>
                        <w:spacing w:line="320" w:lineRule="exact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E4E5F" w:themeColor="accent1"/>
                          <w:spacing w:val="60"/>
                          <w:kern w:val="24"/>
                        </w:rPr>
                        <w:t>个</w:t>
                      </w:r>
                      <w:r>
                        <w:rPr>
                          <w:rFonts w:ascii="微软雅黑" w:eastAsia="微软雅黑" w:hAnsi="微软雅黑" w:hint="eastAsia"/>
                          <w:color w:val="2E4E5F" w:themeColor="accent1"/>
                          <w:spacing w:val="60"/>
                          <w:kern w:val="24"/>
                        </w:rPr>
                        <w:t>人特长</w:t>
                      </w:r>
                    </w:p>
                  </w:txbxContent>
                </v:textbox>
              </v:rect>
            </w:pict>
          </mc:Fallback>
        </mc:AlternateContent>
      </w:r>
      <w:r w:rsidR="005123FA" w:rsidRPr="005123F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FD2C09" wp14:editId="1CB326EA">
                <wp:simplePos x="0" y="0"/>
                <wp:positionH relativeFrom="column">
                  <wp:posOffset>471805</wp:posOffset>
                </wp:positionH>
                <wp:positionV relativeFrom="paragraph">
                  <wp:posOffset>4944761</wp:posOffset>
                </wp:positionV>
                <wp:extent cx="307356" cy="0"/>
                <wp:effectExtent l="0" t="0" r="0" b="0"/>
                <wp:wrapNone/>
                <wp:docPr id="182" name="直接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0735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3C5A3" id="直接连接符 182" o:spid="_x0000_s1026" style="position:absolute;left:0;text-align:lef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15pt,389.35pt" to="61.35pt,3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" strokecolor="#2e4e5f [3204]" strokeweight="1.5pt">
                <v:stroke joinstyle="miter"/>
              </v:line>
            </w:pict>
          </mc:Fallback>
        </mc:AlternateContent>
      </w:r>
      <w:r w:rsidR="00C13BB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4690A0" wp14:editId="09E9A4B4">
                <wp:simplePos x="0" y="0"/>
                <wp:positionH relativeFrom="column">
                  <wp:posOffset>560747</wp:posOffset>
                </wp:positionH>
                <wp:positionV relativeFrom="paragraph">
                  <wp:posOffset>5913755</wp:posOffset>
                </wp:positionV>
                <wp:extent cx="208344" cy="208344"/>
                <wp:effectExtent l="0" t="0" r="1270" b="1270"/>
                <wp:wrapNone/>
                <wp:docPr id="45" name="Shape 2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44" cy="20834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7958" y="17505"/>
                              </a:moveTo>
                              <a:cubicBezTo>
                                <a:pt x="17372" y="16944"/>
                                <a:pt x="16242" y="15945"/>
                                <a:pt x="15117" y="15413"/>
                              </a:cubicBezTo>
                              <a:cubicBezTo>
                                <a:pt x="14189" y="14975"/>
                                <a:pt x="13657" y="14531"/>
                                <a:pt x="13491" y="14057"/>
                              </a:cubicBezTo>
                              <a:cubicBezTo>
                                <a:pt x="13377" y="13728"/>
                                <a:pt x="13428" y="13351"/>
                                <a:pt x="13649" y="12904"/>
                              </a:cubicBezTo>
                              <a:cubicBezTo>
                                <a:pt x="13815" y="12567"/>
                                <a:pt x="13972" y="12286"/>
                                <a:pt x="14117" y="12028"/>
                              </a:cubicBezTo>
                              <a:cubicBezTo>
                                <a:pt x="14730" y="10934"/>
                                <a:pt x="15203" y="10145"/>
                                <a:pt x="15203" y="7348"/>
                              </a:cubicBezTo>
                              <a:cubicBezTo>
                                <a:pt x="15203" y="3162"/>
                                <a:pt x="12787" y="2951"/>
                                <a:pt x="12309" y="2951"/>
                              </a:cubicBezTo>
                              <a:cubicBezTo>
                                <a:pt x="11917" y="2951"/>
                                <a:pt x="11672" y="3037"/>
                                <a:pt x="11435" y="3121"/>
                              </a:cubicBezTo>
                              <a:cubicBezTo>
                                <a:pt x="11175" y="3213"/>
                                <a:pt x="10907" y="3309"/>
                                <a:pt x="10296" y="3319"/>
                              </a:cubicBezTo>
                              <a:cubicBezTo>
                                <a:pt x="9190" y="3337"/>
                                <a:pt x="6873" y="3375"/>
                                <a:pt x="6873" y="7226"/>
                              </a:cubicBezTo>
                              <a:cubicBezTo>
                                <a:pt x="6873" y="9919"/>
                                <a:pt x="7574" y="11156"/>
                                <a:pt x="8125" y="12150"/>
                              </a:cubicBezTo>
                              <a:cubicBezTo>
                                <a:pt x="8266" y="12404"/>
                                <a:pt x="8399" y="12645"/>
                                <a:pt x="8505" y="12885"/>
                              </a:cubicBezTo>
                              <a:cubicBezTo>
                                <a:pt x="8973" y="13949"/>
                                <a:pt x="8631" y="14693"/>
                                <a:pt x="7426" y="15224"/>
                              </a:cubicBezTo>
                              <a:cubicBezTo>
                                <a:pt x="5905" y="15897"/>
                                <a:pt x="5188" y="16247"/>
                                <a:pt x="3693" y="17562"/>
                              </a:cubicBezTo>
                              <a:cubicBezTo>
                                <a:pt x="2017" y="15800"/>
                                <a:pt x="982" y="13423"/>
                                <a:pt x="982" y="10800"/>
                              </a:cubicBezTo>
                              <a:cubicBezTo>
                                <a:pt x="982" y="5377"/>
                                <a:pt x="5377" y="982"/>
                                <a:pt x="10800" y="982"/>
                              </a:cubicBezTo>
                              <a:cubicBezTo>
                                <a:pt x="16223" y="982"/>
                                <a:pt x="20618" y="5377"/>
                                <a:pt x="20618" y="10800"/>
                              </a:cubicBezTo>
                              <a:cubicBezTo>
                                <a:pt x="20618" y="13395"/>
                                <a:pt x="19603" y="15749"/>
                                <a:pt x="17958" y="17505"/>
                              </a:cubicBezTo>
                              <a:moveTo>
                                <a:pt x="10800" y="20618"/>
                              </a:moveTo>
                              <a:cubicBezTo>
                                <a:pt x="8356" y="20618"/>
                                <a:pt x="6125" y="19720"/>
                                <a:pt x="4407" y="18242"/>
                              </a:cubicBezTo>
                              <a:cubicBezTo>
                                <a:pt x="5730" y="17084"/>
                                <a:pt x="6362" y="16767"/>
                                <a:pt x="7823" y="16122"/>
                              </a:cubicBezTo>
                              <a:cubicBezTo>
                                <a:pt x="9515" y="15375"/>
                                <a:pt x="10091" y="14051"/>
                                <a:pt x="9403" y="12489"/>
                              </a:cubicBezTo>
                              <a:cubicBezTo>
                                <a:pt x="9279" y="12208"/>
                                <a:pt x="9136" y="11949"/>
                                <a:pt x="8984" y="11674"/>
                              </a:cubicBezTo>
                              <a:cubicBezTo>
                                <a:pt x="8461" y="10732"/>
                                <a:pt x="7855" y="9665"/>
                                <a:pt x="7855" y="7226"/>
                              </a:cubicBezTo>
                              <a:cubicBezTo>
                                <a:pt x="7855" y="4341"/>
                                <a:pt x="9224" y="4318"/>
                                <a:pt x="10312" y="4300"/>
                              </a:cubicBezTo>
                              <a:cubicBezTo>
                                <a:pt x="11084" y="4287"/>
                                <a:pt x="11461" y="4154"/>
                                <a:pt x="11763" y="4047"/>
                              </a:cubicBezTo>
                              <a:cubicBezTo>
                                <a:pt x="11964" y="3975"/>
                                <a:pt x="12086" y="3933"/>
                                <a:pt x="12309" y="3933"/>
                              </a:cubicBezTo>
                              <a:cubicBezTo>
                                <a:pt x="13218" y="3933"/>
                                <a:pt x="14221" y="4830"/>
                                <a:pt x="14221" y="7348"/>
                              </a:cubicBezTo>
                              <a:cubicBezTo>
                                <a:pt x="14221" y="9888"/>
                                <a:pt x="13840" y="10513"/>
                                <a:pt x="13261" y="11548"/>
                              </a:cubicBezTo>
                              <a:cubicBezTo>
                                <a:pt x="13108" y="11820"/>
                                <a:pt x="12943" y="12115"/>
                                <a:pt x="12768" y="12470"/>
                              </a:cubicBezTo>
                              <a:cubicBezTo>
                                <a:pt x="12430" y="13155"/>
                                <a:pt x="12362" y="13798"/>
                                <a:pt x="12565" y="14380"/>
                              </a:cubicBezTo>
                              <a:cubicBezTo>
                                <a:pt x="12825" y="15126"/>
                                <a:pt x="13502" y="15737"/>
                                <a:pt x="14696" y="16302"/>
                              </a:cubicBezTo>
                              <a:cubicBezTo>
                                <a:pt x="15675" y="16764"/>
                                <a:pt x="16700" y="17667"/>
                                <a:pt x="17251" y="18189"/>
                              </a:cubicBezTo>
                              <a:cubicBezTo>
                                <a:pt x="15525" y="19697"/>
                                <a:pt x="13272" y="20618"/>
                                <a:pt x="10800" y="20618"/>
                              </a:cubicBezTo>
                              <a:moveTo>
                                <a:pt x="10800" y="0"/>
                              </a:moveTo>
                              <a:cubicBezTo>
                                <a:pt x="4835" y="0"/>
                                <a:pt x="0" y="4835"/>
                                <a:pt x="0" y="10800"/>
                              </a:cubicBezTo>
                              <a:cubicBezTo>
                                <a:pt x="0" y="16764"/>
                                <a:pt x="4835" y="21600"/>
                                <a:pt x="10800" y="21600"/>
                              </a:cubicBezTo>
                              <a:cubicBezTo>
                                <a:pt x="16765" y="21600"/>
                                <a:pt x="21600" y="16764"/>
                                <a:pt x="21600" y="10800"/>
                              </a:cubicBezTo>
                              <a:cubicBezTo>
                                <a:pt x="21600" y="4835"/>
                                <a:pt x="16765" y="0"/>
                                <a:pt x="10800" y="0"/>
                              </a:cubicBezTo>
                            </a:path>
                          </a:pathLst>
                        </a:custGeom>
                        <a:solidFill>
                          <a:srgbClr val="53585F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3C9A8" id="Shape 2614" o:spid="_x0000_s1026" style="position:absolute;left:0;text-align:left;margin-left:44.15pt;margin-top:465.65pt;width:16.4pt;height:1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" path="m17958,17505v-586,-561,-1716,-1560,-2841,-2092c14189,14975,13657,14531,13491,14057v-114,-329,-63,-706,158,-1153c13815,12567,13972,12286,14117,12028v613,-1094,1086,-1883,1086,-4680c15203,3162,12787,2951,12309,2951v-392,,-637,86,-874,170c11175,3213,10907,3309,10296,3319v-1106,18,-3423,56,-3423,3907c6873,9919,7574,11156,8125,12150v141,254,274,495,380,735c8973,13949,8631,14693,7426,15224v-1521,673,-2238,1023,-3733,2338c2017,15800,982,13423,982,10800,982,5377,5377,982,10800,982v5423,,9818,4395,9818,9818c20618,13395,19603,15749,17958,17505t-7158,3113c8356,20618,6125,19720,4407,18242,5730,17084,6362,16767,7823,16122v1692,-747,2268,-2071,1580,-3633c9279,12208,9136,11949,8984,11674,8461,10732,7855,9665,7855,7226v,-2885,1369,-2908,2457,-2926c11084,4287,11461,4154,11763,4047v201,-72,323,-114,546,-114c13218,3933,14221,4830,14221,7348v,2540,-381,3165,-960,4200c13108,11820,12943,12115,12768,12470v-338,685,-406,1328,-203,1910c12825,15126,13502,15737,14696,16302v979,462,2004,1365,2555,1887c15525,19697,13272,20618,10800,20618m10800,c4835,,,4835,,10800v,5964,4835,10800,10800,10800c16765,21600,21600,16764,21600,10800,21600,4835,16765,,10800,e" fillcolor="#53585f" stroked="f" strokeweight="1pt">
                <v:stroke miterlimit="4" joinstyle="miter"/>
                <v:path arrowok="t" o:extrusionok="f" o:connecttype="custom" o:connectlocs="104172,104172;104172,104172;104172,104172;104172,104172" o:connectangles="0,90,180,270"/>
              </v:shape>
            </w:pict>
          </mc:Fallback>
        </mc:AlternateContent>
      </w:r>
    </w:p>
    <w:sectPr w:rsidR="00280888" w:rsidSect="00B46111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F7001F"/>
    <w:rsid w:val="000A7725"/>
    <w:rsid w:val="00183823"/>
    <w:rsid w:val="001B4A21"/>
    <w:rsid w:val="00280888"/>
    <w:rsid w:val="00294B41"/>
    <w:rsid w:val="00384C76"/>
    <w:rsid w:val="00475851"/>
    <w:rsid w:val="004B06EC"/>
    <w:rsid w:val="005123FA"/>
    <w:rsid w:val="006F63C1"/>
    <w:rsid w:val="007D2846"/>
    <w:rsid w:val="008163AD"/>
    <w:rsid w:val="00852082"/>
    <w:rsid w:val="00955AE9"/>
    <w:rsid w:val="0096750A"/>
    <w:rsid w:val="00A41A0D"/>
    <w:rsid w:val="00A86B2C"/>
    <w:rsid w:val="00B46111"/>
    <w:rsid w:val="00B71DFD"/>
    <w:rsid w:val="00BA53FD"/>
    <w:rsid w:val="00C121F0"/>
    <w:rsid w:val="00C13BB6"/>
    <w:rsid w:val="00C519F9"/>
    <w:rsid w:val="00C56125"/>
    <w:rsid w:val="00C9758F"/>
    <w:rsid w:val="00D93063"/>
    <w:rsid w:val="00DA497E"/>
    <w:rsid w:val="00E46567"/>
    <w:rsid w:val="00F66231"/>
    <w:rsid w:val="00F93A8A"/>
    <w:rsid w:val="7BF7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EC651A9"/>
  <w15:docId w15:val="{03DBDBB8-6914-441E-9A58-9F2094C9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Normal (Web)"/>
    <w:basedOn w:val="a"/>
    <w:uiPriority w:val="99"/>
    <w:unhideWhenUsed/>
    <w:rsid w:val="005123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8182;&#37324;&#23567;&#28010;&#28010;\AppData\Roaming\kingsoft\office6\templates\download\31e5db9c-0e44-4e34-ad6b-65c1b2c32874\&#20010;&#20154;&#31616;&#21382;.docx" TargetMode="External"/></Relationships>
</file>

<file path=word/theme/theme1.xml><?xml version="1.0" encoding="utf-8"?>
<a:theme xmlns:a="http://schemas.openxmlformats.org/drawingml/2006/main" name="Office 主题​​">
  <a:themeElements>
    <a:clrScheme name="自定义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E4E5F"/>
      </a:accent1>
      <a:accent2>
        <a:srgbClr val="C00000"/>
      </a:accent2>
      <a:accent3>
        <a:srgbClr val="FFC000"/>
      </a:accent3>
      <a:accent4>
        <a:srgbClr val="1F3864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A464771-CAF1-4853-AA56-E4FB1DB4BF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个人简历.docx</Template>
  <TotalTime>64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子衿.</dc:creator>
  <cp:lastModifiedBy>苏 志彬</cp:lastModifiedBy>
  <cp:revision>18</cp:revision>
  <dcterms:created xsi:type="dcterms:W3CDTF">2021-11-17T13:19:00Z</dcterms:created>
  <dcterms:modified xsi:type="dcterms:W3CDTF">2022-03-31T08:47:00Z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1.0_djaffcyR8XjRUUtp4/eVUP+WBmpthZ4Ht6c1kyMn2UgR+jU+ikyMGH5CKJtMFQrExoEwqQWvhEyZPzjzy4MhAg==</vt:lpwstr>
  </property>
  <property fmtid="{D5CDD505-2E9C-101B-9397-08002B2CF9AE}" pid="3" name="KSOTemplateUUID">
    <vt:lpwstr>v1.0_mb_MOFumgD/NQLhOF7A0cGX6w==</vt:lpwstr>
  </property>
  <property fmtid="{D5CDD505-2E9C-101B-9397-08002B2CF9AE}" pid="4" name="ICV">
    <vt:lpwstr>B7712A00F3C94F2D846AF07C68AF05BA</vt:lpwstr>
  </property>
  <property fmtid="{D5CDD505-2E9C-101B-9397-08002B2CF9AE}" pid="5" name="KSOProductBuildVer">
    <vt:lpwstr>2052-11.1.0.10524</vt:lpwstr>
  </property>
</Properties>
</file>